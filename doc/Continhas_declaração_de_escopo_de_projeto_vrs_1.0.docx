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4-15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4823C8">
          <w:pPr>
            <w:pStyle w:val="Subttulo"/>
          </w:pPr>
          <w:r>
            <w:t>15/04/2024</w:t>
          </w:r>
        </w:p>
      </w:sdtContent>
    </w:sdt>
    <w:p w:rsidR="006E5425" w:rsidRPr="002C5A42" w:rsidRDefault="00EE1162" w:rsidP="00E875E0">
      <w:pPr>
        <w:pStyle w:val="Ttulo1"/>
        <w:spacing w:before="240" w:line="360" w:lineRule="auto"/>
      </w:pPr>
      <w:r>
        <w:t>Continhas</w:t>
      </w:r>
    </w:p>
    <w:p w:rsidR="006E5425" w:rsidRDefault="006A7E89" w:rsidP="00B933E0">
      <w:pPr>
        <w:pStyle w:val="Ttulo2"/>
        <w:spacing w:before="240" w:after="240" w:line="360" w:lineRule="auto"/>
        <w:ind w:left="0" w:firstLine="0"/>
      </w:pPr>
      <w:r>
        <w:t>Contextualização</w:t>
      </w:r>
      <w:r w:rsidR="008D087E">
        <w:t xml:space="preserve"> </w:t>
      </w:r>
      <w:r w:rsidR="003155BD">
        <w:t xml:space="preserve">e </w:t>
      </w:r>
      <w:r w:rsidR="008D087E">
        <w:t>Problematização</w:t>
      </w:r>
    </w:p>
    <w:p w:rsidR="006D143D" w:rsidRDefault="0018459D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 xml:space="preserve">Muitos indivíduos encontram dificuldades em manter um controle </w:t>
      </w:r>
      <w:r w:rsidR="008F77B9" w:rsidRPr="00B933E0">
        <w:rPr>
          <w:color w:val="auto"/>
          <w:sz w:val="22"/>
          <w:szCs w:val="22"/>
        </w:rPr>
        <w:t xml:space="preserve">eficaz </w:t>
      </w:r>
      <w:r w:rsidRPr="00B933E0">
        <w:rPr>
          <w:color w:val="auto"/>
          <w:sz w:val="22"/>
          <w:szCs w:val="22"/>
        </w:rPr>
        <w:t>de suas finanças pessoais</w:t>
      </w:r>
      <w:r w:rsidR="002D3D9B" w:rsidRPr="00B933E0">
        <w:rPr>
          <w:color w:val="auto"/>
          <w:sz w:val="22"/>
          <w:szCs w:val="22"/>
        </w:rPr>
        <w:t xml:space="preserve"> no mundo moderno, </w:t>
      </w:r>
      <w:r w:rsidR="006D143D" w:rsidRPr="00B933E0">
        <w:rPr>
          <w:color w:val="auto"/>
          <w:sz w:val="22"/>
          <w:szCs w:val="22"/>
        </w:rPr>
        <w:t xml:space="preserve">com o ritmo de vida acelerado e as </w:t>
      </w:r>
      <w:r w:rsidR="008F77B9" w:rsidRPr="00B933E0">
        <w:rPr>
          <w:color w:val="auto"/>
          <w:sz w:val="22"/>
          <w:szCs w:val="22"/>
        </w:rPr>
        <w:t xml:space="preserve">demandas financeiras </w:t>
      </w:r>
      <w:r w:rsidR="00B41746" w:rsidRPr="00B933E0">
        <w:rPr>
          <w:color w:val="auto"/>
          <w:sz w:val="22"/>
          <w:szCs w:val="22"/>
        </w:rPr>
        <w:t>crescentes. O</w:t>
      </w:r>
      <w:r w:rsidR="006D143D" w:rsidRPr="00B933E0">
        <w:rPr>
          <w:color w:val="auto"/>
          <w:sz w:val="22"/>
          <w:szCs w:val="22"/>
        </w:rPr>
        <w:t xml:space="preserve"> endividamento, </w:t>
      </w:r>
      <w:r w:rsidR="00B41746" w:rsidRPr="00B933E0">
        <w:rPr>
          <w:color w:val="auto"/>
          <w:sz w:val="22"/>
          <w:szCs w:val="22"/>
        </w:rPr>
        <w:t>a incapacidade de cumprir com compromissos financeiros e</w:t>
      </w:r>
      <w:r w:rsidR="006D143D" w:rsidRPr="00B933E0">
        <w:rPr>
          <w:color w:val="auto"/>
          <w:sz w:val="22"/>
          <w:szCs w:val="22"/>
        </w:rPr>
        <w:t xml:space="preserve"> o estresse desnecessário</w:t>
      </w:r>
      <w:r w:rsidR="00C86014" w:rsidRPr="00B933E0">
        <w:rPr>
          <w:color w:val="auto"/>
          <w:sz w:val="22"/>
          <w:szCs w:val="22"/>
        </w:rPr>
        <w:t xml:space="preserve"> de não conseguir </w:t>
      </w:r>
      <w:r w:rsidR="008F77B9" w:rsidRPr="00B933E0">
        <w:rPr>
          <w:color w:val="auto"/>
          <w:sz w:val="22"/>
          <w:szCs w:val="22"/>
        </w:rPr>
        <w:t>cumprir com suas obrigaç</w:t>
      </w:r>
      <w:r w:rsidR="00B41746" w:rsidRPr="00B933E0">
        <w:rPr>
          <w:color w:val="auto"/>
          <w:sz w:val="22"/>
          <w:szCs w:val="22"/>
        </w:rPr>
        <w:t xml:space="preserve">ões </w:t>
      </w:r>
      <w:r w:rsidR="006D143D" w:rsidRPr="00B933E0">
        <w:rPr>
          <w:color w:val="auto"/>
          <w:sz w:val="22"/>
          <w:szCs w:val="22"/>
        </w:rPr>
        <w:t>são algumas das consequências desfavoráveis da falta do planejamento financeiro</w:t>
      </w:r>
      <w:r w:rsidR="00B41746" w:rsidRPr="00B933E0">
        <w:rPr>
          <w:color w:val="auto"/>
          <w:sz w:val="22"/>
          <w:szCs w:val="22"/>
        </w:rPr>
        <w:t xml:space="preserve"> adequado</w:t>
      </w:r>
      <w:r w:rsidR="006D143D" w:rsidRPr="00B933E0">
        <w:rPr>
          <w:color w:val="auto"/>
          <w:sz w:val="22"/>
          <w:szCs w:val="22"/>
        </w:rPr>
        <w:t>.</w:t>
      </w:r>
    </w:p>
    <w:p w:rsidR="00B41746" w:rsidRDefault="006D143D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6D143D">
        <w:rPr>
          <w:color w:val="auto"/>
          <w:sz w:val="22"/>
          <w:szCs w:val="22"/>
        </w:rPr>
        <w:t>Diante desse cenário, a presença de um aplicativo móvel capaz de auxiliar os usuários na</w:t>
      </w:r>
      <w:r w:rsidRPr="0018459D">
        <w:rPr>
          <w:color w:val="auto"/>
          <w:sz w:val="22"/>
          <w:szCs w:val="22"/>
        </w:rPr>
        <w:t xml:space="preserve"> </w:t>
      </w:r>
      <w:r w:rsidRPr="006D143D">
        <w:rPr>
          <w:color w:val="auto"/>
          <w:sz w:val="22"/>
          <w:szCs w:val="22"/>
        </w:rPr>
        <w:t>gestão de suas finanças torna-se fundamental</w:t>
      </w:r>
      <w:r w:rsidRPr="0018459D">
        <w:rPr>
          <w:color w:val="auto"/>
          <w:sz w:val="22"/>
          <w:szCs w:val="22"/>
        </w:rPr>
        <w:t>.</w:t>
      </w:r>
      <w:r w:rsidR="00B41746" w:rsidRPr="0018459D">
        <w:rPr>
          <w:color w:val="auto"/>
          <w:sz w:val="22"/>
          <w:szCs w:val="22"/>
        </w:rPr>
        <w:t xml:space="preserve"> </w:t>
      </w:r>
      <w:r w:rsidR="00B41746" w:rsidRPr="006D143D">
        <w:rPr>
          <w:color w:val="auto"/>
          <w:sz w:val="22"/>
          <w:szCs w:val="22"/>
        </w:rPr>
        <w:t>Ao fornecer</w:t>
      </w:r>
      <w:r w:rsidR="00B41746" w:rsidRPr="0018459D">
        <w:rPr>
          <w:color w:val="auto"/>
          <w:sz w:val="22"/>
          <w:szCs w:val="22"/>
        </w:rPr>
        <w:t xml:space="preserve"> </w:t>
      </w:r>
      <w:r w:rsidR="00B41746" w:rsidRPr="00B933E0">
        <w:rPr>
          <w:color w:val="auto"/>
          <w:sz w:val="22"/>
          <w:szCs w:val="22"/>
        </w:rPr>
        <w:t>ferramentas e recursos que simplificam o acompanhamento de gastos, o estabelecimento de metas financeiras e a análise de padrões de consumo, o aplicativo busca solucionar diversos problemas rotineiros enfrentados pelas pessoas em relação às suas finanças.</w:t>
      </w:r>
    </w:p>
    <w:p w:rsidR="008D2687" w:rsidRPr="0018459D" w:rsidRDefault="00B933E0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8F77B9">
        <w:rPr>
          <w:color w:val="auto"/>
          <w:sz w:val="22"/>
          <w:szCs w:val="22"/>
        </w:rPr>
        <w:t xml:space="preserve">Frequentemente, um dos </w:t>
      </w:r>
      <w:r>
        <w:rPr>
          <w:color w:val="auto"/>
          <w:sz w:val="22"/>
          <w:szCs w:val="22"/>
        </w:rPr>
        <w:t>problemas</w:t>
      </w:r>
      <w:r w:rsidRPr="008F77B9">
        <w:rPr>
          <w:color w:val="auto"/>
          <w:sz w:val="22"/>
          <w:szCs w:val="22"/>
        </w:rPr>
        <w:t xml:space="preserve"> principais para os indivíduos é a complicação em registrar suas transações diárias de forma rápida e descomplicada. O ato de anotar cada despesa ou receita pode se tornar </w:t>
      </w:r>
      <w:r>
        <w:rPr>
          <w:color w:val="auto"/>
          <w:sz w:val="22"/>
          <w:szCs w:val="22"/>
        </w:rPr>
        <w:t>monótono</w:t>
      </w:r>
      <w:r w:rsidRPr="008F77B9">
        <w:rPr>
          <w:color w:val="auto"/>
          <w:sz w:val="22"/>
          <w:szCs w:val="22"/>
        </w:rPr>
        <w:t xml:space="preserve"> e demorado, levando à procrastinação ou à omissão de algumas transações.</w:t>
      </w:r>
      <w:r>
        <w:rPr>
          <w:color w:val="auto"/>
          <w:sz w:val="22"/>
          <w:szCs w:val="22"/>
        </w:rPr>
        <w:t xml:space="preserve"> </w:t>
      </w:r>
      <w:r w:rsidR="008D2687" w:rsidRPr="0018459D">
        <w:rPr>
          <w:color w:val="auto"/>
          <w:sz w:val="22"/>
          <w:szCs w:val="22"/>
        </w:rPr>
        <w:t>Isso resulta em uma visão distorcida das finanças pessoais e dificulta a identificação de áreas onde é possível economizar ou investir de forma mais inteligente.</w:t>
      </w:r>
    </w:p>
    <w:p w:rsidR="002D3D9B" w:rsidRPr="0018459D" w:rsidRDefault="002D3D9B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18459D">
        <w:rPr>
          <w:color w:val="auto"/>
          <w:sz w:val="22"/>
          <w:szCs w:val="22"/>
        </w:rPr>
        <w:t>Além disso, é difícil entender os hábitos de gastos devido à falta de categorização adequada das despesas. Sem uma estrutura clara, os usuários podem ter dificuldade em descobrir para onde seu dinheiro está indo e quais áreas de controle de gastos precisam ser mais cuidadosas.</w:t>
      </w:r>
    </w:p>
    <w:p w:rsidR="008D2687" w:rsidRPr="0018459D" w:rsidRDefault="008D2687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18459D">
        <w:rPr>
          <w:color w:val="auto"/>
          <w:sz w:val="22"/>
          <w:szCs w:val="22"/>
        </w:rPr>
        <w:t>Outro desafio enfrentado pelos usuários é a dificuldade em estabelecer e monitorar metas de gastos mensais. Sem metas claras e acompanhamento regular, é fácil ultrapassar o orçamento estabelecido e enfrentar problemas financeiros.</w:t>
      </w:r>
    </w:p>
    <w:p w:rsidR="008D2687" w:rsidRPr="0018459D" w:rsidRDefault="008D2687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18459D">
        <w:rPr>
          <w:color w:val="auto"/>
          <w:sz w:val="22"/>
          <w:szCs w:val="22"/>
        </w:rPr>
        <w:t>Além disso, a falta de alertas e lembretes para pagamentos pendentes e contas a vencer pode resultar em atrasos, multas e juros adicionais, afetando negativamente a saúde financeira do usuário.</w:t>
      </w:r>
    </w:p>
    <w:p w:rsidR="00E875E0" w:rsidRDefault="008D2687" w:rsidP="00B933E0">
      <w:pPr>
        <w:spacing w:before="240" w:after="240" w:line="360" w:lineRule="auto"/>
        <w:jc w:val="both"/>
        <w:rPr>
          <w:color w:val="auto"/>
          <w:sz w:val="22"/>
          <w:szCs w:val="22"/>
        </w:rPr>
      </w:pPr>
      <w:r w:rsidRPr="00E875E0">
        <w:rPr>
          <w:color w:val="auto"/>
          <w:sz w:val="22"/>
          <w:szCs w:val="22"/>
        </w:rPr>
        <w:lastRenderedPageBreak/>
        <w:t>Portanto, diante desses desafios e necessidades, o desenvolvimento de um aplicativo móvel de controle financeiro pessoal surge como uma solução viável e eficaz para auxiliar os usuários a gerenciar suas finanças de forma mais eficiente, organizada e consciente. O aplicativo proposto visa abordar esses problemas, fornecendo uma plataforma intuitiva e abrangente que permite aos usuários controlar suas despesas, estabelecer metas de gastos e receber alertas relevantes, contribuindo assim para uma melhor gestão de suas finanças pessoais.</w:t>
      </w:r>
    </w:p>
    <w:p w:rsidR="00792FBC" w:rsidRPr="00B06629" w:rsidRDefault="006A7E89" w:rsidP="00B933E0">
      <w:pPr>
        <w:pStyle w:val="Ttulo2"/>
        <w:spacing w:before="240" w:after="240" w:line="360" w:lineRule="auto"/>
        <w:ind w:left="0" w:firstLine="0"/>
      </w:pPr>
      <w:proofErr w:type="gramStart"/>
      <w:r>
        <w:t>Objetivo</w:t>
      </w:r>
      <w:r w:rsidR="002F5967">
        <w:t>(</w:t>
      </w:r>
      <w:proofErr w:type="gramEnd"/>
      <w:r w:rsidR="002F5967">
        <w:t>s)</w:t>
      </w:r>
      <w:r w:rsidR="00F87689">
        <w:t xml:space="preserve"> Geral e Específicos</w:t>
      </w:r>
    </w:p>
    <w:p w:rsidR="00C61B0E" w:rsidRPr="00B933E0" w:rsidRDefault="00C61B0E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O projeto tem como objetivo principal fornecer uma solução tecnológica que capacite os usuários a gerenciar suas finanças de forma mais eficaz e consciente. Ao alcançar esse objetivo, espera-se atingir os seguintes resultados:</w:t>
      </w:r>
    </w:p>
    <w:p w:rsidR="00C61B0E" w:rsidRPr="00B933E0" w:rsidRDefault="00C61B0E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Melhorar a Saúde Financeira dos Usuários:</w:t>
      </w:r>
    </w:p>
    <w:p w:rsidR="00C61B0E" w:rsidRPr="00B933E0" w:rsidRDefault="00C61B0E" w:rsidP="00B933E0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O projeto visa melhorar a saúde financeira dos usuários, fornecendo ferramentas e recursos que os ajudem a entender melhor seus hábitos de gastos, a controlar despesas e a estabelecer metas financeiras realistas.</w:t>
      </w:r>
    </w:p>
    <w:p w:rsidR="00C61B0E" w:rsidRPr="00B933E0" w:rsidRDefault="00C61B0E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Facilitar o Cumprimento de Metas de Economia:</w:t>
      </w:r>
    </w:p>
    <w:p w:rsidR="00C61B0E" w:rsidRPr="00B933E0" w:rsidRDefault="00C61B0E" w:rsidP="00B933E0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Espera-se que o aplicativo facilite o cumprimento de metas de economia dos usuários, fornecendo uma maneira intuitiva de definir e acompanhar o progresso em relação a essas metas.</w:t>
      </w:r>
    </w:p>
    <w:p w:rsidR="00C61B0E" w:rsidRPr="00B933E0" w:rsidRDefault="00C61B0E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Reduzir Despesas Desnecessárias:</w:t>
      </w:r>
    </w:p>
    <w:p w:rsidR="00C61B0E" w:rsidRPr="00B933E0" w:rsidRDefault="00C61B0E" w:rsidP="00B933E0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Um dos principais objetivos do projeto é ajudar os usuários a identificar e reduzir despesas desnecessárias, proporcionando insights valiosos sobre padrões de gastos e incentivando práticas financeiras mais conscientes.</w:t>
      </w:r>
    </w:p>
    <w:p w:rsidR="00087D1D" w:rsidRDefault="0015297D" w:rsidP="00B933E0">
      <w:pPr>
        <w:pStyle w:val="Ttulo2"/>
        <w:spacing w:before="240" w:after="240" w:line="360" w:lineRule="auto"/>
        <w:ind w:left="0" w:firstLine="0"/>
        <w:jc w:val="both"/>
      </w:pPr>
      <w:r w:rsidRPr="0015297D">
        <w:t>Justificativa</w:t>
      </w:r>
    </w:p>
    <w:p w:rsidR="00CD7416" w:rsidRPr="00E875E0" w:rsidRDefault="00CD7416" w:rsidP="00B933E0">
      <w:pPr>
        <w:spacing w:after="0" w:line="360" w:lineRule="auto"/>
        <w:jc w:val="both"/>
        <w:rPr>
          <w:color w:val="auto"/>
          <w:sz w:val="22"/>
          <w:szCs w:val="22"/>
        </w:rPr>
      </w:pPr>
      <w:r w:rsidRPr="00E875E0">
        <w:rPr>
          <w:color w:val="auto"/>
          <w:sz w:val="22"/>
          <w:szCs w:val="22"/>
        </w:rPr>
        <w:t>Promoção da Saúde Financeira:</w:t>
      </w:r>
    </w:p>
    <w:p w:rsidR="00CD7416" w:rsidRDefault="00CD7416" w:rsidP="00B933E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sz w:val="22"/>
          <w:szCs w:val="22"/>
        </w:rPr>
      </w:pPr>
      <w:r w:rsidRPr="00E875E0">
        <w:rPr>
          <w:color w:val="auto"/>
          <w:sz w:val="22"/>
          <w:szCs w:val="22"/>
        </w:rPr>
        <w:t>O aplicativo visa promover a saúde financeira dos usuários, fornecendo ferramentas e recursos que os ajudem a entender melhor seus hábitos de gastos, a controlar despesas e a estabelecer metas financeiras realistas. Isso contribui para a redução do endividamento, o aumento da poupança e o fortalecimento da estabilidade financeira individual</w:t>
      </w:r>
      <w:r w:rsidRPr="00B06629">
        <w:rPr>
          <w:sz w:val="22"/>
          <w:szCs w:val="22"/>
        </w:rPr>
        <w:t>.</w:t>
      </w:r>
    </w:p>
    <w:p w:rsidR="00B933E0" w:rsidRPr="00B06629" w:rsidRDefault="00B933E0" w:rsidP="00B933E0">
      <w:pPr>
        <w:pStyle w:val="PargrafodaLista"/>
        <w:spacing w:after="0" w:line="360" w:lineRule="auto"/>
        <w:jc w:val="both"/>
        <w:rPr>
          <w:sz w:val="22"/>
          <w:szCs w:val="22"/>
        </w:rPr>
      </w:pPr>
    </w:p>
    <w:p w:rsidR="00CD7416" w:rsidRPr="00E875E0" w:rsidRDefault="00CD7416" w:rsidP="00B933E0">
      <w:pPr>
        <w:spacing w:after="0" w:line="360" w:lineRule="auto"/>
        <w:jc w:val="both"/>
        <w:rPr>
          <w:color w:val="auto"/>
          <w:sz w:val="22"/>
          <w:szCs w:val="22"/>
        </w:rPr>
      </w:pPr>
      <w:r w:rsidRPr="00E875E0">
        <w:rPr>
          <w:color w:val="auto"/>
          <w:sz w:val="22"/>
          <w:szCs w:val="22"/>
        </w:rPr>
        <w:lastRenderedPageBreak/>
        <w:t>Facilitação do Cumprimento de Metas Financeiras:</w:t>
      </w:r>
    </w:p>
    <w:p w:rsidR="00267EFA" w:rsidRPr="00614FD4" w:rsidRDefault="00CD7416" w:rsidP="00B933E0">
      <w:pPr>
        <w:pStyle w:val="PargrafodaLista"/>
        <w:numPr>
          <w:ilvl w:val="0"/>
          <w:numId w:val="5"/>
        </w:numPr>
        <w:spacing w:after="0" w:line="360" w:lineRule="auto"/>
        <w:jc w:val="both"/>
      </w:pPr>
      <w:r w:rsidRPr="00E875E0">
        <w:rPr>
          <w:color w:val="auto"/>
          <w:sz w:val="22"/>
          <w:szCs w:val="22"/>
        </w:rPr>
        <w:t>Através do aplicativo, os usuários podem definir e acompanhar suas metas financeiras de forma mais eficiente, resultando em uma maior probabilidade de alcançar objetivos de economia, investimento ou redução de dívidas. Isso proporciona uma sensação de realização e controle sobre as finanças pessoais.</w:t>
      </w:r>
    </w:p>
    <w:p w:rsidR="00682F76" w:rsidRPr="00B06629" w:rsidRDefault="006A7E89" w:rsidP="00B933E0">
      <w:pPr>
        <w:pStyle w:val="Ttulo2"/>
        <w:spacing w:before="240" w:after="240" w:line="360" w:lineRule="auto"/>
        <w:ind w:left="0" w:firstLine="0"/>
        <w:rPr>
          <w:i/>
        </w:rPr>
      </w:pPr>
      <w:proofErr w:type="spellStart"/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  <w:proofErr w:type="spellEnd"/>
    </w:p>
    <w:p w:rsidR="00682F76" w:rsidRPr="00E875E0" w:rsidRDefault="00682F76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E875E0">
        <w:rPr>
          <w:color w:val="auto"/>
          <w:sz w:val="22"/>
          <w:szCs w:val="22"/>
        </w:rPr>
        <w:t>Os usuários finais são os principais interessados no projeto, pois serão os beneficiários diretos do aplicativo de controle financeiro pessoal. Eles utilizarão o aplicativo para gerenciar suas finanças pessoais, controlar despesas, estabelecer metas financeiras e promover uma gestão financeira mais consciente.</w:t>
      </w:r>
      <w:bookmarkStart w:id="0" w:name="_GoBack"/>
      <w:bookmarkEnd w:id="0"/>
    </w:p>
    <w:p w:rsidR="002107AE" w:rsidRPr="00D14199" w:rsidRDefault="00E96407" w:rsidP="00B933E0">
      <w:pPr>
        <w:pStyle w:val="Ttulo2"/>
        <w:spacing w:before="240" w:after="240" w:line="360" w:lineRule="auto"/>
        <w:ind w:left="0" w:firstLine="0"/>
      </w:pPr>
      <w:r w:rsidRPr="00D14199">
        <w:t xml:space="preserve">Escopo do </w:t>
      </w:r>
      <w:r w:rsidR="006A7E89" w:rsidRPr="00D14199">
        <w:t>Produto</w:t>
      </w:r>
      <w:r w:rsidR="009746C4" w:rsidRPr="00D14199">
        <w:t xml:space="preserve"> 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O objetivo primordial do projeto Continhas é oferecer aos usuários uma solução abrangente e eficiente para o gerenciamento de suas finanças pessoais através de um aplicativo mobile intuitivo e funcional. Reconhecendo a importância crucial do controle financeiro na vida cotidiana, O aplicativo fornecerá uma variedade de recursos e funcionalidades para registrar transações, categorizar despesas, estabelecer metas financeiras e garantir a segurança dos dados dos usuários, o Continhas visa capacitar os usuários a alcançarem uma gestão mais consciente e eficaz de suas despesas, receitas e orçamentos.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Em um mundo onde as demandas financeiras são cada vez mais complexas e dinâmicas, o Continhas surge como uma ferramenta indispensável, proporcionando aos usuários um meio conveniente e acessível para monitorar e otimizar suas finanças. Seja para indivíduos que buscam estabelecer metas financeiras claras, controlar gastos excessivos ou simplesmente manter um registro detalhado de suas transações, o Continhas se destaca com suas principais funcionalidades sendo: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• Registro de Transações: Permitir que os usuários registrem despesas e receitas, incluindo informações detalhadas como categoria, valor, data, hora, forma de pagamento e notas adicionais.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• Categorização de Despesas: Oferecer a capacidade de categorizar as transações em diferentes categorias (</w:t>
      </w:r>
      <w:proofErr w:type="spellStart"/>
      <w:r w:rsidRPr="004C347C">
        <w:rPr>
          <w:color w:val="auto"/>
          <w:sz w:val="22"/>
          <w:szCs w:val="22"/>
        </w:rPr>
        <w:t>ex</w:t>
      </w:r>
      <w:proofErr w:type="spellEnd"/>
      <w:r w:rsidRPr="004C347C">
        <w:rPr>
          <w:color w:val="auto"/>
          <w:sz w:val="22"/>
          <w:szCs w:val="22"/>
        </w:rPr>
        <w:t>: alimentação, transporte, lazer, etc.) para uma melhor compreensão dos padrões de gastos.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• Estabelecimento de Metas Financeiras: Permitir que os usuários estabeleçam metas de gastos mensais por categoria, acompanhando o progresso em relação a essas metas.</w:t>
      </w:r>
    </w:p>
    <w:p w:rsidR="00814CED" w:rsidRPr="00CB2A38" w:rsidRDefault="006A7E89" w:rsidP="00B933E0">
      <w:pPr>
        <w:pStyle w:val="Ttulo2"/>
        <w:spacing w:before="240" w:after="240" w:line="360" w:lineRule="auto"/>
        <w:ind w:left="0" w:firstLine="0"/>
        <w:rPr>
          <w:szCs w:val="24"/>
        </w:rPr>
      </w:pPr>
      <w:r w:rsidRPr="00CB2A38">
        <w:rPr>
          <w:szCs w:val="24"/>
        </w:rPr>
        <w:lastRenderedPageBreak/>
        <w:t>Entregas</w:t>
      </w:r>
    </w:p>
    <w:p w:rsidR="00EE1162" w:rsidRPr="004C347C" w:rsidRDefault="00EE1162" w:rsidP="00B933E0">
      <w:pPr>
        <w:spacing w:after="0" w:line="360" w:lineRule="auto"/>
        <w:ind w:firstLine="360"/>
        <w:jc w:val="both"/>
        <w:rPr>
          <w:rFonts w:ascii="Arial" w:hAnsi="Arial" w:cs="Arial"/>
          <w:color w:val="auto"/>
          <w:sz w:val="22"/>
          <w:szCs w:val="22"/>
        </w:rPr>
      </w:pPr>
      <w:r w:rsidRPr="004C347C">
        <w:rPr>
          <w:rFonts w:ascii="Arial" w:hAnsi="Arial" w:cs="Arial"/>
          <w:color w:val="auto"/>
          <w:sz w:val="22"/>
          <w:szCs w:val="22"/>
        </w:rPr>
        <w:t>1ª. Entrega</w:t>
      </w:r>
    </w:p>
    <w:p w:rsidR="00EE1162" w:rsidRPr="004C347C" w:rsidRDefault="00EE1162" w:rsidP="00B933E0">
      <w:pPr>
        <w:spacing w:after="0" w:line="360" w:lineRule="auto"/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4C347C">
        <w:rPr>
          <w:rFonts w:ascii="Arial" w:hAnsi="Arial" w:cs="Arial"/>
          <w:color w:val="auto"/>
          <w:sz w:val="22"/>
          <w:szCs w:val="22"/>
        </w:rPr>
        <w:t>Artefatos:</w:t>
      </w:r>
    </w:p>
    <w:p w:rsidR="00EE1162" w:rsidRPr="004C347C" w:rsidRDefault="00EE1162" w:rsidP="00B933E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C347C">
        <w:rPr>
          <w:rFonts w:ascii="Arial" w:hAnsi="Arial" w:cs="Arial"/>
          <w:color w:val="auto"/>
          <w:sz w:val="22"/>
          <w:szCs w:val="22"/>
        </w:rPr>
        <w:t>Declaração de escopo de projeto</w:t>
      </w:r>
    </w:p>
    <w:p w:rsidR="00EE1162" w:rsidRPr="004C347C" w:rsidRDefault="00EE1162" w:rsidP="00B933E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 Especificação de Requisitos</w:t>
      </w:r>
    </w:p>
    <w:p w:rsidR="00EE1162" w:rsidRPr="004C347C" w:rsidRDefault="00EE1162" w:rsidP="00B933E0">
      <w:pPr>
        <w:pStyle w:val="NormalWeb"/>
        <w:shd w:val="clear" w:color="auto" w:fill="FFFFFF"/>
        <w:spacing w:before="0" w:beforeAutospacing="0" w:after="0" w:afterAutospacing="0" w:line="360" w:lineRule="auto"/>
        <w:ind w:left="151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    2.1 Quadro de </w:t>
      </w:r>
      <w:proofErr w:type="spellStart"/>
      <w:r w:rsidRPr="004C347C">
        <w:rPr>
          <w:rFonts w:ascii="Arial" w:eastAsiaTheme="minorHAnsi" w:hAnsi="Arial" w:cs="Arial"/>
          <w:i/>
          <w:sz w:val="22"/>
          <w:szCs w:val="22"/>
          <w:lang w:eastAsia="en-US"/>
        </w:rPr>
        <w:t>User</w:t>
      </w:r>
      <w:proofErr w:type="spellEnd"/>
      <w:r w:rsidRPr="004C347C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</w:t>
      </w:r>
      <w:proofErr w:type="spellStart"/>
      <w:r w:rsidRPr="004C347C">
        <w:rPr>
          <w:rFonts w:ascii="Arial" w:eastAsiaTheme="minorHAnsi" w:hAnsi="Arial" w:cs="Arial"/>
          <w:i/>
          <w:sz w:val="22"/>
          <w:szCs w:val="22"/>
          <w:lang w:eastAsia="en-US"/>
        </w:rPr>
        <w:t>Stories</w:t>
      </w:r>
      <w:proofErr w:type="spellEnd"/>
    </w:p>
    <w:p w:rsidR="00EE1162" w:rsidRPr="004C347C" w:rsidRDefault="00EE1162" w:rsidP="00B933E0">
      <w:pPr>
        <w:pStyle w:val="NormalWeb"/>
        <w:shd w:val="clear" w:color="auto" w:fill="FFFFFF"/>
        <w:spacing w:before="0" w:beforeAutospacing="0" w:after="0" w:afterAutospacing="0" w:line="360" w:lineRule="auto"/>
        <w:ind w:left="151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    2.2 Requisitos Funcionais</w:t>
      </w:r>
    </w:p>
    <w:p w:rsidR="00EE1162" w:rsidRPr="004C347C" w:rsidRDefault="00EE1162" w:rsidP="00B933E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Análise de Requisitos  </w:t>
      </w:r>
    </w:p>
    <w:p w:rsidR="00EE1162" w:rsidRPr="004C347C" w:rsidRDefault="00EE1162" w:rsidP="00B933E0">
      <w:pPr>
        <w:pStyle w:val="NormalWeb"/>
        <w:shd w:val="clear" w:color="auto" w:fill="FFFFFF"/>
        <w:spacing w:before="0" w:beforeAutospacing="0" w:after="0" w:afterAutospacing="0" w:line="360" w:lineRule="auto"/>
        <w:ind w:left="151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    3.1 Visão de Dados</w:t>
      </w:r>
    </w:p>
    <w:p w:rsidR="00EE1162" w:rsidRPr="004C347C" w:rsidRDefault="00EE1162" w:rsidP="00B933E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Versionamento do projeto</w:t>
      </w:r>
    </w:p>
    <w:p w:rsidR="00EE1162" w:rsidRPr="004C347C" w:rsidRDefault="00EE1162" w:rsidP="00B933E0">
      <w:pPr>
        <w:pStyle w:val="NormalWeb"/>
        <w:shd w:val="clear" w:color="auto" w:fill="FFFFFF"/>
        <w:spacing w:before="0" w:beforeAutospacing="0" w:after="0" w:afterAutospacing="0" w:line="360" w:lineRule="auto"/>
        <w:ind w:left="151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    4.1 Criação do repositório no </w:t>
      </w:r>
      <w:proofErr w:type="spellStart"/>
      <w:r w:rsidRPr="004C347C">
        <w:rPr>
          <w:rFonts w:ascii="Arial" w:eastAsiaTheme="minorHAnsi" w:hAnsi="Arial" w:cs="Arial"/>
          <w:sz w:val="22"/>
          <w:szCs w:val="22"/>
          <w:lang w:eastAsia="en-US"/>
        </w:rPr>
        <w:t>Github</w:t>
      </w:r>
      <w:proofErr w:type="spellEnd"/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 e versionamento dos documentos </w:t>
      </w:r>
      <w:r w:rsidR="00CB2A38" w:rsidRPr="004C347C">
        <w:rPr>
          <w:rFonts w:ascii="Arial" w:eastAsiaTheme="minorHAnsi" w:hAnsi="Arial" w:cs="Arial"/>
          <w:sz w:val="22"/>
          <w:szCs w:val="22"/>
          <w:lang w:eastAsia="en-US"/>
        </w:rPr>
        <w:t>produzidos pela equipe</w:t>
      </w:r>
    </w:p>
    <w:p w:rsidR="00CB2A38" w:rsidRPr="004C347C" w:rsidRDefault="00CB2A38" w:rsidP="00B933E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Datas Marcos: </w:t>
      </w:r>
    </w:p>
    <w:p w:rsidR="001D1EF4" w:rsidRPr="004E1A72" w:rsidRDefault="00CB2A38" w:rsidP="004E1A7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15/04/2024 – Primeira entrega.</w:t>
      </w:r>
    </w:p>
    <w:p w:rsidR="00E9257A" w:rsidRDefault="004944A7" w:rsidP="00B933E0">
      <w:pPr>
        <w:pStyle w:val="Ttulo2"/>
        <w:spacing w:before="240" w:after="240" w:line="360" w:lineRule="auto"/>
        <w:ind w:left="0" w:firstLine="0"/>
      </w:pPr>
      <w:r w:rsidRPr="00D14199"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:rsidR="008335C9" w:rsidRPr="004C347C" w:rsidRDefault="008335C9" w:rsidP="0006154B">
      <w:pPr>
        <w:spacing w:line="360" w:lineRule="auto"/>
        <w:ind w:left="360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Os seguintes requisitos não serão atendidos durante o desenvolvimento do produto:</w:t>
      </w:r>
    </w:p>
    <w:p w:rsidR="008335C9" w:rsidRPr="004C347C" w:rsidRDefault="0006154B" w:rsidP="004C347C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Produto:</w:t>
      </w:r>
    </w:p>
    <w:p w:rsidR="0006154B" w:rsidRPr="004C347C" w:rsidRDefault="0006154B" w:rsidP="004C347C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Integração com instituições financeiras</w:t>
      </w:r>
    </w:p>
    <w:p w:rsidR="0006154B" w:rsidRPr="004C347C" w:rsidRDefault="0006154B" w:rsidP="004C347C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Controle de finanças empresariais</w:t>
      </w:r>
    </w:p>
    <w:p w:rsidR="0006154B" w:rsidRPr="004C347C" w:rsidRDefault="0006154B" w:rsidP="004C347C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Pagamentos online</w:t>
      </w:r>
    </w:p>
    <w:p w:rsidR="0006154B" w:rsidRPr="004C347C" w:rsidRDefault="0006154B" w:rsidP="004C347C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Custo:</w:t>
      </w:r>
    </w:p>
    <w:p w:rsidR="0006154B" w:rsidRPr="004C347C" w:rsidRDefault="0006154B" w:rsidP="004C347C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Da implementação</w:t>
      </w:r>
    </w:p>
    <w:p w:rsidR="0006154B" w:rsidRPr="004C347C" w:rsidRDefault="0006154B" w:rsidP="004C347C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Da hospedagem do sistema</w:t>
      </w:r>
    </w:p>
    <w:p w:rsidR="0006154B" w:rsidRPr="004C347C" w:rsidRDefault="0006154B" w:rsidP="004C347C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De treinamento com usuários</w:t>
      </w:r>
    </w:p>
    <w:p w:rsidR="0006154B" w:rsidRPr="004C347C" w:rsidRDefault="0006154B" w:rsidP="004C347C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Prazo:</w:t>
      </w:r>
    </w:p>
    <w:p w:rsidR="0006154B" w:rsidRPr="004C347C" w:rsidRDefault="0006154B" w:rsidP="004C347C">
      <w:pPr>
        <w:pStyle w:val="PargrafodaLista"/>
        <w:numPr>
          <w:ilvl w:val="0"/>
          <w:numId w:val="10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Não há</w:t>
      </w:r>
    </w:p>
    <w:p w:rsidR="006E5425" w:rsidRDefault="00596364" w:rsidP="00160C0A">
      <w:pPr>
        <w:pStyle w:val="Ttulo2"/>
        <w:spacing w:before="240" w:after="240" w:line="360" w:lineRule="auto"/>
        <w:ind w:left="0" w:firstLine="0"/>
      </w:pPr>
      <w:r>
        <w:t>Considerações Finais</w:t>
      </w:r>
    </w:p>
    <w:p w:rsidR="002C0C68" w:rsidRDefault="002C0C68" w:rsidP="002C0C68">
      <w:pPr>
        <w:spacing w:after="120" w:line="360" w:lineRule="auto"/>
        <w:jc w:val="both"/>
        <w:rPr>
          <w:color w:val="auto"/>
          <w:sz w:val="22"/>
          <w:szCs w:val="22"/>
        </w:rPr>
      </w:pPr>
      <w:r w:rsidRPr="002C0C68">
        <w:rPr>
          <w:color w:val="auto"/>
          <w:sz w:val="22"/>
          <w:szCs w:val="22"/>
        </w:rPr>
        <w:t xml:space="preserve">O projeto Continhas tem como foco principal garantir aos usuários uma solução completa e eficiente para administrar suas finanças pessoais através de um aplicativo móvel intuitivo e prático. </w:t>
      </w:r>
      <w:r w:rsidRPr="00E740BC">
        <w:rPr>
          <w:color w:val="auto"/>
          <w:sz w:val="22"/>
          <w:szCs w:val="22"/>
        </w:rPr>
        <w:t xml:space="preserve">Consciente da relevância do controle financeiro </w:t>
      </w:r>
      <w:r w:rsidR="00E740BC" w:rsidRPr="00E740BC">
        <w:rPr>
          <w:color w:val="auto"/>
          <w:sz w:val="22"/>
          <w:szCs w:val="22"/>
        </w:rPr>
        <w:t>nos dias atuais</w:t>
      </w:r>
      <w:r w:rsidRPr="00E740BC">
        <w:rPr>
          <w:color w:val="auto"/>
          <w:sz w:val="22"/>
          <w:szCs w:val="22"/>
        </w:rPr>
        <w:t>,</w:t>
      </w:r>
      <w:r w:rsidRPr="002C0C68">
        <w:rPr>
          <w:color w:val="auto"/>
          <w:sz w:val="22"/>
          <w:szCs w:val="22"/>
        </w:rPr>
        <w:t xml:space="preserve"> o </w:t>
      </w:r>
      <w:proofErr w:type="spellStart"/>
      <w:r w:rsidRPr="002C0C68">
        <w:rPr>
          <w:color w:val="auto"/>
          <w:sz w:val="22"/>
          <w:szCs w:val="22"/>
        </w:rPr>
        <w:t>app</w:t>
      </w:r>
      <w:proofErr w:type="spellEnd"/>
      <w:r w:rsidRPr="002C0C68">
        <w:rPr>
          <w:color w:val="auto"/>
          <w:sz w:val="22"/>
          <w:szCs w:val="22"/>
        </w:rPr>
        <w:t xml:space="preserve"> oferecerá </w:t>
      </w:r>
      <w:r w:rsidRPr="002C0C68">
        <w:rPr>
          <w:color w:val="auto"/>
          <w:sz w:val="22"/>
          <w:szCs w:val="22"/>
        </w:rPr>
        <w:lastRenderedPageBreak/>
        <w:t xml:space="preserve">diversas funcionalidades para registrar transações, categorizar despesas, estabelecer metas financeiras e proteger os dados dos usuários. </w:t>
      </w:r>
      <w:r w:rsidR="003B47B0" w:rsidRPr="002C0C68">
        <w:rPr>
          <w:color w:val="auto"/>
          <w:sz w:val="22"/>
          <w:szCs w:val="22"/>
        </w:rPr>
        <w:t>Contudo</w:t>
      </w:r>
      <w:r w:rsidRPr="002C0C68">
        <w:rPr>
          <w:color w:val="auto"/>
          <w:sz w:val="22"/>
          <w:szCs w:val="22"/>
        </w:rPr>
        <w:t xml:space="preserve">, a principal funcionalidade do aplicativo Continhas é auxiliar na gestão de despesas e conscientizar sobre gastos desnecessários, proporcionando aos usuários uma maneira conveniente e acessível de acompanhar e aprimorar suas finanças, contribuindo para a elaboração </w:t>
      </w:r>
      <w:r w:rsidR="003B47B0">
        <w:rPr>
          <w:color w:val="auto"/>
          <w:sz w:val="22"/>
          <w:szCs w:val="22"/>
        </w:rPr>
        <w:t>um planejamento financeiro</w:t>
      </w:r>
      <w:r w:rsidR="003B47B0" w:rsidRPr="002C0C68">
        <w:rPr>
          <w:color w:val="auto"/>
          <w:sz w:val="22"/>
          <w:szCs w:val="22"/>
        </w:rPr>
        <w:t xml:space="preserve">. </w:t>
      </w:r>
    </w:p>
    <w:p w:rsidR="00E740BC" w:rsidRDefault="00E740BC" w:rsidP="002C0C68">
      <w:pPr>
        <w:spacing w:after="120" w:line="360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Observação:</w:t>
      </w:r>
      <w:r w:rsidRPr="00E740BC">
        <w:rPr>
          <w:color w:val="auto"/>
          <w:sz w:val="22"/>
          <w:szCs w:val="22"/>
        </w:rPr>
        <w:t xml:space="preserve"> A fim de corr</w:t>
      </w:r>
      <w:r>
        <w:rPr>
          <w:color w:val="auto"/>
          <w:sz w:val="22"/>
          <w:szCs w:val="22"/>
        </w:rPr>
        <w:t xml:space="preserve">igir a erros ortográficos </w:t>
      </w:r>
      <w:r w:rsidRPr="00E740BC">
        <w:rPr>
          <w:color w:val="auto"/>
          <w:sz w:val="22"/>
          <w:szCs w:val="22"/>
        </w:rPr>
        <w:t xml:space="preserve">a ferramenta </w:t>
      </w:r>
      <w:proofErr w:type="spellStart"/>
      <w:r w:rsidRPr="00E740BC">
        <w:rPr>
          <w:color w:val="auto"/>
          <w:sz w:val="22"/>
          <w:szCs w:val="22"/>
        </w:rPr>
        <w:t>QuillBot</w:t>
      </w:r>
      <w:proofErr w:type="spellEnd"/>
      <w:r w:rsidRPr="00E740BC">
        <w:rPr>
          <w:color w:val="auto"/>
          <w:sz w:val="22"/>
          <w:szCs w:val="22"/>
        </w:rPr>
        <w:t xml:space="preserve"> foi </w:t>
      </w:r>
      <w:r w:rsidR="00EC1C6E">
        <w:rPr>
          <w:color w:val="auto"/>
          <w:sz w:val="22"/>
          <w:szCs w:val="22"/>
        </w:rPr>
        <w:t>utilizada</w:t>
      </w:r>
      <w:r w:rsidRPr="00E740BC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</w:p>
    <w:p w:rsidR="00EC1C6E" w:rsidRDefault="00EC1C6E" w:rsidP="002C0C68">
      <w:pPr>
        <w:spacing w:after="120" w:line="360" w:lineRule="auto"/>
        <w:jc w:val="both"/>
        <w:rPr>
          <w:color w:val="auto"/>
          <w:sz w:val="22"/>
          <w:szCs w:val="22"/>
        </w:rPr>
      </w:pPr>
      <w:r w:rsidRPr="00EC1C6E">
        <w:rPr>
          <w:color w:val="auto"/>
          <w:sz w:val="22"/>
          <w:szCs w:val="22"/>
        </w:rPr>
        <w:t>https://quillbot.com/</w:t>
      </w:r>
    </w:p>
    <w:p w:rsidR="006E5425" w:rsidRPr="002C5A42" w:rsidRDefault="00E96407">
      <w:pPr>
        <w:pStyle w:val="Ttulo1"/>
      </w:pPr>
      <w:r w:rsidRPr="002C5A42"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 xml:space="preserve">Aprovamos o projeto como descrito acima e autorizamos </w:t>
      </w:r>
      <w:r w:rsidR="003C782F">
        <w:rPr>
          <w:sz w:val="24"/>
          <w:szCs w:val="24"/>
        </w:rPr>
        <w:t>o</w:t>
      </w:r>
      <w:r w:rsidRPr="00ED1517">
        <w:rPr>
          <w:sz w:val="24"/>
          <w:szCs w:val="24"/>
        </w:rPr>
        <w:t xml:space="preserve"> </w:t>
      </w:r>
      <w:r w:rsidR="003C782F">
        <w:rPr>
          <w:sz w:val="24"/>
          <w:szCs w:val="24"/>
        </w:rPr>
        <w:t xml:space="preserve">time </w:t>
      </w:r>
      <w:r w:rsidRPr="00ED1517">
        <w:rPr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85"/>
        <w:gridCol w:w="3485"/>
        <w:gridCol w:w="2092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4C347C">
      <w:headerReference w:type="default" r:id="rId9"/>
      <w:pgSz w:w="11907" w:h="16839" w:code="9"/>
      <w:pgMar w:top="1701" w:right="1134" w:bottom="1134" w:left="1701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940" w:rsidRDefault="00A60940">
      <w:pPr>
        <w:spacing w:after="0" w:line="240" w:lineRule="auto"/>
      </w:pPr>
      <w:r>
        <w:separator/>
      </w:r>
    </w:p>
  </w:endnote>
  <w:endnote w:type="continuationSeparator" w:id="0">
    <w:p w:rsidR="00A60940" w:rsidRDefault="00A6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940" w:rsidRDefault="00A60940">
      <w:pPr>
        <w:spacing w:after="0" w:line="240" w:lineRule="auto"/>
      </w:pPr>
      <w:r>
        <w:separator/>
      </w:r>
    </w:p>
  </w:footnote>
  <w:footnote w:type="continuationSeparator" w:id="0">
    <w:p w:rsidR="00A60940" w:rsidRDefault="00A6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42375"/>
      <w:docPartObj>
        <w:docPartGallery w:val="Page Numbers (Top of Page)"/>
        <w:docPartUnique/>
      </w:docPartObj>
    </w:sdtPr>
    <w:sdtEndPr/>
    <w:sdtContent>
      <w:p w:rsidR="0018459D" w:rsidRDefault="001845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8D7">
          <w:rPr>
            <w:noProof/>
          </w:rPr>
          <w:t>3</w:t>
        </w:r>
        <w:r>
          <w:fldChar w:fldCharType="end"/>
        </w:r>
      </w:p>
    </w:sdtContent>
  </w:sdt>
  <w:p w:rsidR="006E5425" w:rsidRDefault="006E54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C0E0F"/>
    <w:multiLevelType w:val="hybridMultilevel"/>
    <w:tmpl w:val="CEC03B2A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0F">
      <w:start w:val="1"/>
      <w:numFmt w:val="decimal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6A4C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304D5D"/>
    <w:multiLevelType w:val="hybridMultilevel"/>
    <w:tmpl w:val="3EDE2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6837AD"/>
    <w:multiLevelType w:val="hybridMultilevel"/>
    <w:tmpl w:val="173A8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00BA9"/>
    <w:multiLevelType w:val="hybridMultilevel"/>
    <w:tmpl w:val="035C3C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7A5D75"/>
    <w:multiLevelType w:val="hybridMultilevel"/>
    <w:tmpl w:val="447499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31E0E"/>
    <w:rsid w:val="00033B0B"/>
    <w:rsid w:val="00034250"/>
    <w:rsid w:val="0006154B"/>
    <w:rsid w:val="0008395E"/>
    <w:rsid w:val="00087D1D"/>
    <w:rsid w:val="00094F6F"/>
    <w:rsid w:val="000A2436"/>
    <w:rsid w:val="000A4986"/>
    <w:rsid w:val="000B38D7"/>
    <w:rsid w:val="000B49E3"/>
    <w:rsid w:val="000D7CD1"/>
    <w:rsid w:val="000F0D7C"/>
    <w:rsid w:val="000F4E7D"/>
    <w:rsid w:val="001212A5"/>
    <w:rsid w:val="00131A6D"/>
    <w:rsid w:val="00133B9D"/>
    <w:rsid w:val="0015297D"/>
    <w:rsid w:val="00160C0A"/>
    <w:rsid w:val="00173D71"/>
    <w:rsid w:val="0018459D"/>
    <w:rsid w:val="00184CD2"/>
    <w:rsid w:val="001C4A0C"/>
    <w:rsid w:val="001D1EF4"/>
    <w:rsid w:val="00202648"/>
    <w:rsid w:val="00205524"/>
    <w:rsid w:val="00206EA2"/>
    <w:rsid w:val="002107AE"/>
    <w:rsid w:val="00266238"/>
    <w:rsid w:val="00267EFA"/>
    <w:rsid w:val="00274FCA"/>
    <w:rsid w:val="002B48F2"/>
    <w:rsid w:val="002B697E"/>
    <w:rsid w:val="002C015C"/>
    <w:rsid w:val="002C0C68"/>
    <w:rsid w:val="002C5A42"/>
    <w:rsid w:val="002D2D41"/>
    <w:rsid w:val="002D3D9B"/>
    <w:rsid w:val="002F5967"/>
    <w:rsid w:val="00312013"/>
    <w:rsid w:val="003155BD"/>
    <w:rsid w:val="00320D6D"/>
    <w:rsid w:val="00327BEF"/>
    <w:rsid w:val="00337DED"/>
    <w:rsid w:val="003514DE"/>
    <w:rsid w:val="00355281"/>
    <w:rsid w:val="00361D99"/>
    <w:rsid w:val="00373656"/>
    <w:rsid w:val="0037771C"/>
    <w:rsid w:val="00377D7E"/>
    <w:rsid w:val="003B47B0"/>
    <w:rsid w:val="003B7391"/>
    <w:rsid w:val="003C782F"/>
    <w:rsid w:val="003D4812"/>
    <w:rsid w:val="003D71CF"/>
    <w:rsid w:val="004017C1"/>
    <w:rsid w:val="00415FCC"/>
    <w:rsid w:val="00417848"/>
    <w:rsid w:val="00437D75"/>
    <w:rsid w:val="00441B8C"/>
    <w:rsid w:val="00475E52"/>
    <w:rsid w:val="004823C8"/>
    <w:rsid w:val="004944A7"/>
    <w:rsid w:val="004A3274"/>
    <w:rsid w:val="004B5D96"/>
    <w:rsid w:val="004C347C"/>
    <w:rsid w:val="004E0377"/>
    <w:rsid w:val="004E1A72"/>
    <w:rsid w:val="004E5880"/>
    <w:rsid w:val="005064C8"/>
    <w:rsid w:val="005072D0"/>
    <w:rsid w:val="00514CA3"/>
    <w:rsid w:val="00515972"/>
    <w:rsid w:val="00522F5E"/>
    <w:rsid w:val="00523C36"/>
    <w:rsid w:val="005433A0"/>
    <w:rsid w:val="0056417C"/>
    <w:rsid w:val="00596364"/>
    <w:rsid w:val="005A54AF"/>
    <w:rsid w:val="005B6CBB"/>
    <w:rsid w:val="005D6C98"/>
    <w:rsid w:val="00614FD4"/>
    <w:rsid w:val="00632D4F"/>
    <w:rsid w:val="00643F43"/>
    <w:rsid w:val="00662B82"/>
    <w:rsid w:val="0066776A"/>
    <w:rsid w:val="00682E75"/>
    <w:rsid w:val="00682F76"/>
    <w:rsid w:val="006961A9"/>
    <w:rsid w:val="006A1121"/>
    <w:rsid w:val="006A7E89"/>
    <w:rsid w:val="006C3AB3"/>
    <w:rsid w:val="006C4848"/>
    <w:rsid w:val="006D143D"/>
    <w:rsid w:val="006D36FD"/>
    <w:rsid w:val="006E0AA2"/>
    <w:rsid w:val="006E5425"/>
    <w:rsid w:val="007100AD"/>
    <w:rsid w:val="00713EC5"/>
    <w:rsid w:val="007245B4"/>
    <w:rsid w:val="00792FBC"/>
    <w:rsid w:val="00795012"/>
    <w:rsid w:val="007C0D22"/>
    <w:rsid w:val="007C5632"/>
    <w:rsid w:val="007E3D9E"/>
    <w:rsid w:val="007E6581"/>
    <w:rsid w:val="007F4993"/>
    <w:rsid w:val="00802354"/>
    <w:rsid w:val="00814CED"/>
    <w:rsid w:val="00815846"/>
    <w:rsid w:val="00826E43"/>
    <w:rsid w:val="008274C0"/>
    <w:rsid w:val="008335C9"/>
    <w:rsid w:val="00854D6B"/>
    <w:rsid w:val="00855483"/>
    <w:rsid w:val="00870880"/>
    <w:rsid w:val="00892DFC"/>
    <w:rsid w:val="008A4F65"/>
    <w:rsid w:val="008B2A2B"/>
    <w:rsid w:val="008B40AD"/>
    <w:rsid w:val="008B4C4D"/>
    <w:rsid w:val="008C36A2"/>
    <w:rsid w:val="008D087E"/>
    <w:rsid w:val="008D2687"/>
    <w:rsid w:val="008D28A4"/>
    <w:rsid w:val="008F77B9"/>
    <w:rsid w:val="00910552"/>
    <w:rsid w:val="00922F2A"/>
    <w:rsid w:val="00924C48"/>
    <w:rsid w:val="00957380"/>
    <w:rsid w:val="009746C4"/>
    <w:rsid w:val="009774CD"/>
    <w:rsid w:val="00993C21"/>
    <w:rsid w:val="00994769"/>
    <w:rsid w:val="0099565F"/>
    <w:rsid w:val="009E27BD"/>
    <w:rsid w:val="00A04870"/>
    <w:rsid w:val="00A42468"/>
    <w:rsid w:val="00A60940"/>
    <w:rsid w:val="00A75408"/>
    <w:rsid w:val="00A81859"/>
    <w:rsid w:val="00A930C5"/>
    <w:rsid w:val="00AA38BC"/>
    <w:rsid w:val="00AF57A3"/>
    <w:rsid w:val="00B06629"/>
    <w:rsid w:val="00B41746"/>
    <w:rsid w:val="00B52A24"/>
    <w:rsid w:val="00B62BF0"/>
    <w:rsid w:val="00B71BF8"/>
    <w:rsid w:val="00B8085C"/>
    <w:rsid w:val="00B915D0"/>
    <w:rsid w:val="00B933E0"/>
    <w:rsid w:val="00BA3E5D"/>
    <w:rsid w:val="00BB333B"/>
    <w:rsid w:val="00BB4771"/>
    <w:rsid w:val="00BC5630"/>
    <w:rsid w:val="00BC74DA"/>
    <w:rsid w:val="00BD2DD1"/>
    <w:rsid w:val="00BE19D4"/>
    <w:rsid w:val="00C04900"/>
    <w:rsid w:val="00C17C9E"/>
    <w:rsid w:val="00C6040B"/>
    <w:rsid w:val="00C61465"/>
    <w:rsid w:val="00C61B0E"/>
    <w:rsid w:val="00C86014"/>
    <w:rsid w:val="00CB2A38"/>
    <w:rsid w:val="00CD0DDD"/>
    <w:rsid w:val="00CD7416"/>
    <w:rsid w:val="00CE559B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E37EA4"/>
    <w:rsid w:val="00E52D6C"/>
    <w:rsid w:val="00E740BC"/>
    <w:rsid w:val="00E875E0"/>
    <w:rsid w:val="00E9257A"/>
    <w:rsid w:val="00E96407"/>
    <w:rsid w:val="00EA7567"/>
    <w:rsid w:val="00EC1C6E"/>
    <w:rsid w:val="00EC7D24"/>
    <w:rsid w:val="00ED1517"/>
    <w:rsid w:val="00ED3F8B"/>
    <w:rsid w:val="00EE1162"/>
    <w:rsid w:val="00EE3A96"/>
    <w:rsid w:val="00EF0C73"/>
    <w:rsid w:val="00F10C99"/>
    <w:rsid w:val="00F1777A"/>
    <w:rsid w:val="00F37879"/>
    <w:rsid w:val="00F57A8D"/>
    <w:rsid w:val="00F87689"/>
    <w:rsid w:val="00F91922"/>
    <w:rsid w:val="00FA3D18"/>
    <w:rsid w:val="00FB6DCF"/>
    <w:rsid w:val="00FD153F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49DCF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tabs>
        <w:tab w:val="clear" w:pos="1637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C61B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B4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41D52"/>
    <w:rsid w:val="00052CF8"/>
    <w:rsid w:val="00175C27"/>
    <w:rsid w:val="0021106A"/>
    <w:rsid w:val="003141B4"/>
    <w:rsid w:val="003219B4"/>
    <w:rsid w:val="00342F7D"/>
    <w:rsid w:val="003769F7"/>
    <w:rsid w:val="003A7D48"/>
    <w:rsid w:val="003C1E1D"/>
    <w:rsid w:val="003E4147"/>
    <w:rsid w:val="004B4EBE"/>
    <w:rsid w:val="005410BD"/>
    <w:rsid w:val="0076498E"/>
    <w:rsid w:val="007A3602"/>
    <w:rsid w:val="00816C32"/>
    <w:rsid w:val="00851622"/>
    <w:rsid w:val="008852E4"/>
    <w:rsid w:val="009968C7"/>
    <w:rsid w:val="00A52B08"/>
    <w:rsid w:val="00AA1887"/>
    <w:rsid w:val="00AB077F"/>
    <w:rsid w:val="00B82AC3"/>
    <w:rsid w:val="00BD3E4D"/>
    <w:rsid w:val="00C31E9B"/>
    <w:rsid w:val="00C66A44"/>
    <w:rsid w:val="00CA0530"/>
    <w:rsid w:val="00CA1BCA"/>
    <w:rsid w:val="00CD3729"/>
    <w:rsid w:val="00D76615"/>
    <w:rsid w:val="00E71FD9"/>
    <w:rsid w:val="00EB66DA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CF08B049A35A4A528293D0425F6D4EE9">
    <w:name w:val="CF08B049A35A4A528293D0425F6D4EE9"/>
    <w:rsid w:val="00C66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3DC3D-0BD1-4866-976C-0023CAC9C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793</TotalTime>
  <Pages>5</Pages>
  <Words>1245</Words>
  <Characters>6723</Characters>
  <Application>Microsoft Office Word</Application>
  <DocSecurity>0</DocSecurity>
  <Lines>56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Usuario</cp:lastModifiedBy>
  <cp:revision>176</cp:revision>
  <dcterms:created xsi:type="dcterms:W3CDTF">2019-02-25T14:54:00Z</dcterms:created>
  <dcterms:modified xsi:type="dcterms:W3CDTF">2024-04-15T03:45:00Z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