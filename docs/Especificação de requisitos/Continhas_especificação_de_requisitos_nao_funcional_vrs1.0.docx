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0F21C1">
        <w:t>4</w:t>
      </w:r>
    </w:p>
    <w:p w:rsidR="006E5425" w:rsidRPr="002C5A42" w:rsidRDefault="00141E7E">
      <w:pPr>
        <w:pStyle w:val="Ttulo"/>
      </w:pPr>
      <w:r>
        <w:t xml:space="preserve">ESPECIFICAÇÃO DE </w:t>
      </w:r>
      <w:r w:rsidR="006D59CC">
        <w:t>REQUISITOS NÃO FUNCIONAIS</w:t>
      </w:r>
    </w:p>
    <w:sdt>
      <w:sdtPr>
        <w:id w:val="216403978"/>
        <w:placeholder>
          <w:docPart w:val="E914DB9B81AE47DDB5A0D55CB0F3A877"/>
        </w:placeholder>
        <w:date w:fullDate="2024-06-22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582F91">
          <w:pPr>
            <w:pStyle w:val="Subttulo"/>
          </w:pPr>
          <w:r>
            <w:t>22/06/2024</w:t>
          </w:r>
        </w:p>
      </w:sdtContent>
    </w:sdt>
    <w:p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:rsidR="00926678" w:rsidRPr="00564B9A" w:rsidRDefault="00926678" w:rsidP="00926678">
      <w:pPr>
        <w:rPr>
          <w:b/>
          <w:color w:val="1F4E79" w:themeColor="accent1" w:themeShade="80"/>
          <w:sz w:val="28"/>
          <w:szCs w:val="28"/>
        </w:rPr>
      </w:pPr>
      <w:r w:rsidRPr="00564B9A">
        <w:rPr>
          <w:b/>
          <w:color w:val="1F4E79" w:themeColor="accent1" w:themeShade="80"/>
          <w:sz w:val="28"/>
          <w:szCs w:val="28"/>
        </w:rPr>
        <w:t>NOME DO PROJETO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6678" w:rsidRDefault="00A82971" w:rsidP="00A82971">
          <w:pPr>
            <w:pStyle w:val="CabealhodoSumrio"/>
            <w:tabs>
              <w:tab w:val="left" w:pos="3420"/>
            </w:tabs>
          </w:pPr>
          <w:r>
            <w:rPr>
              <w:rFonts w:asciiTheme="minorHAnsi" w:eastAsiaTheme="minorHAnsi" w:hAnsiTheme="minorHAnsi" w:cstheme="minorBidi"/>
              <w:color w:val="404040" w:themeColor="text1" w:themeTint="BF"/>
              <w:sz w:val="18"/>
              <w:szCs w:val="20"/>
            </w:rPr>
            <w:tab/>
          </w:r>
        </w:p>
        <w:p w:rsidR="00F708AB" w:rsidRDefault="002E7314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926678">
            <w:instrText xml:space="preserve"> TOC \o "1-3" \h \z \u </w:instrText>
          </w:r>
          <w:r>
            <w:fldChar w:fldCharType="separate"/>
          </w:r>
          <w:hyperlink w:anchor="_Toc98916000" w:history="1">
            <w:r w:rsidR="00F708AB" w:rsidRPr="00360FDE">
              <w:rPr>
                <w:rStyle w:val="Hyperlink"/>
                <w:noProof/>
              </w:rPr>
              <w:t>1.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Produto</w:t>
            </w:r>
            <w:r w:rsidR="00F708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F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8AB" w:rsidRDefault="00C11FE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1" w:history="1">
            <w:r w:rsidR="00F708AB" w:rsidRPr="00360FDE">
              <w:rPr>
                <w:rStyle w:val="Hyperlink"/>
                <w:noProof/>
              </w:rPr>
              <w:t>1.1 Usabilidade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_Toc98916001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582F91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C11FE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2" w:history="1">
            <w:r w:rsidR="00F708AB" w:rsidRPr="00360FDE">
              <w:rPr>
                <w:rStyle w:val="Hyperlink"/>
                <w:noProof/>
              </w:rPr>
              <w:t>1.2 Eficiência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_Toc98916002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582F91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C11FE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3" w:history="1">
            <w:r w:rsidR="00F708AB" w:rsidRPr="00360FDE">
              <w:rPr>
                <w:rStyle w:val="Hyperlink"/>
                <w:noProof/>
              </w:rPr>
              <w:t>1.3 Confiabilidade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_Toc98916003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582F91">
              <w:rPr>
                <w:noProof/>
                <w:webHidden/>
              </w:rPr>
              <w:t>2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C11FE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4" w:history="1">
            <w:r w:rsidR="00F708AB" w:rsidRPr="00360FDE">
              <w:rPr>
                <w:rStyle w:val="Hyperlink"/>
                <w:noProof/>
              </w:rPr>
              <w:t>1.4 Portabilidade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_Toc98916004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582F91">
              <w:rPr>
                <w:noProof/>
                <w:webHidden/>
              </w:rPr>
              <w:t>3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C11FEC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5" w:history="1">
            <w:r w:rsidR="00F708AB" w:rsidRPr="00360FDE">
              <w:rPr>
                <w:rStyle w:val="Hyperlink"/>
                <w:noProof/>
              </w:rPr>
              <w:t>2.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Organizacional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_Toc98916005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582F91">
              <w:rPr>
                <w:noProof/>
                <w:webHidden/>
              </w:rPr>
              <w:t>3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C11FE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6" w:history="1">
            <w:r w:rsidR="00F708AB" w:rsidRPr="00360FDE">
              <w:rPr>
                <w:rStyle w:val="Hyperlink"/>
                <w:noProof/>
              </w:rPr>
              <w:t>2.1 Entrega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_Toc98916006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582F91">
              <w:rPr>
                <w:noProof/>
                <w:webHidden/>
              </w:rPr>
              <w:t>3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C11FE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7" w:history="1">
            <w:r w:rsidR="00F708AB" w:rsidRPr="00360FDE">
              <w:rPr>
                <w:rStyle w:val="Hyperlink"/>
                <w:noProof/>
              </w:rPr>
              <w:t>2.2 Implementação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_Toc98916007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582F91">
              <w:rPr>
                <w:noProof/>
                <w:webHidden/>
              </w:rPr>
              <w:t>3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C11FE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8" w:history="1">
            <w:r w:rsidR="00F708AB" w:rsidRPr="00360FDE">
              <w:rPr>
                <w:rStyle w:val="Hyperlink"/>
                <w:noProof/>
              </w:rPr>
              <w:t>2.3 Padrão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_Toc98916008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582F91">
              <w:rPr>
                <w:noProof/>
                <w:webHidden/>
              </w:rPr>
              <w:t>3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C11FEC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9" w:history="1">
            <w:r w:rsidR="00F708AB" w:rsidRPr="00360FDE">
              <w:rPr>
                <w:rStyle w:val="Hyperlink"/>
                <w:noProof/>
              </w:rPr>
              <w:t>3.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Externo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_Toc98916009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582F91">
              <w:rPr>
                <w:noProof/>
                <w:webHidden/>
              </w:rPr>
              <w:t>4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C11FE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0" w:history="1">
            <w:r w:rsidR="00F708AB" w:rsidRPr="00360FDE">
              <w:rPr>
                <w:rStyle w:val="Hyperlink"/>
                <w:noProof/>
              </w:rPr>
              <w:t>3.1 Interoperabilidade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_Toc98916010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582F91">
              <w:rPr>
                <w:noProof/>
                <w:webHidden/>
              </w:rPr>
              <w:t>4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C11FE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1" w:history="1">
            <w:r w:rsidR="00F708AB" w:rsidRPr="00360FDE">
              <w:rPr>
                <w:rStyle w:val="Hyperlink"/>
                <w:noProof/>
              </w:rPr>
              <w:t>3.2 Legal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_Toc98916011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582F91">
              <w:rPr>
                <w:noProof/>
                <w:webHidden/>
              </w:rPr>
              <w:t>4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F708AB" w:rsidRDefault="00C11FEC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2" w:history="1">
            <w:r w:rsidR="00F708AB" w:rsidRPr="00360FDE">
              <w:rPr>
                <w:rStyle w:val="Hyperlink"/>
                <w:noProof/>
              </w:rPr>
              <w:t>3.3 Ético</w:t>
            </w:r>
            <w:r w:rsidR="00F708AB">
              <w:rPr>
                <w:noProof/>
                <w:webHidden/>
              </w:rPr>
              <w:tab/>
            </w:r>
            <w:r w:rsidR="002E7314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_Toc98916012 \h </w:instrText>
            </w:r>
            <w:r w:rsidR="002E7314">
              <w:rPr>
                <w:noProof/>
                <w:webHidden/>
              </w:rPr>
            </w:r>
            <w:r w:rsidR="002E7314">
              <w:rPr>
                <w:noProof/>
                <w:webHidden/>
              </w:rPr>
              <w:fldChar w:fldCharType="separate"/>
            </w:r>
            <w:r w:rsidR="00582F91">
              <w:rPr>
                <w:noProof/>
                <w:webHidden/>
              </w:rPr>
              <w:t>4</w:t>
            </w:r>
            <w:r w:rsidR="002E7314">
              <w:rPr>
                <w:noProof/>
                <w:webHidden/>
              </w:rPr>
              <w:fldChar w:fldCharType="end"/>
            </w:r>
          </w:hyperlink>
        </w:p>
        <w:p w:rsidR="00926678" w:rsidRDefault="002E7314" w:rsidP="00926678">
          <w:r>
            <w:rPr>
              <w:b/>
              <w:bCs/>
            </w:rPr>
            <w:fldChar w:fldCharType="end"/>
          </w:r>
        </w:p>
      </w:sdtContent>
    </w:sdt>
    <w:p w:rsidR="00AA4FE2" w:rsidRDefault="00AA4FE2">
      <w:r>
        <w:br w:type="page"/>
      </w:r>
    </w:p>
    <w:p w:rsidR="00926678" w:rsidRPr="00926678" w:rsidRDefault="00926678" w:rsidP="00926678"/>
    <w:p w:rsidR="006D59CC" w:rsidRDefault="006D59CC" w:rsidP="00EC47E8">
      <w:pPr>
        <w:pStyle w:val="Ttulo2"/>
      </w:pPr>
      <w:bookmarkStart w:id="0" w:name="_Toc98916000"/>
      <w:r>
        <w:t>Produto</w:t>
      </w:r>
      <w:bookmarkEnd w:id="0"/>
      <w:r w:rsidR="00470984">
        <w:tab/>
      </w:r>
    </w:p>
    <w:p w:rsidR="00002201" w:rsidRPr="00002201" w:rsidRDefault="00002201" w:rsidP="00002201"/>
    <w:p w:rsidR="00470984" w:rsidRDefault="00EC47E8" w:rsidP="00EC47E8">
      <w:pPr>
        <w:pStyle w:val="Ttulo3"/>
      </w:pPr>
      <w:bookmarkStart w:id="1" w:name="_Toc98916001"/>
      <w:r>
        <w:t>1.1</w:t>
      </w:r>
      <w:r w:rsidR="00470984">
        <w:t xml:space="preserve"> Usabilidade</w:t>
      </w:r>
      <w:bookmarkEnd w:id="1"/>
    </w:p>
    <w:p w:rsidR="00147D67" w:rsidRPr="004B0190" w:rsidRDefault="004B0190" w:rsidP="004B0190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54C4D">
        <w:rPr>
          <w:rFonts w:cs="Arial"/>
          <w:color w:val="auto"/>
          <w:sz w:val="22"/>
          <w:szCs w:val="22"/>
        </w:rPr>
        <w:t xml:space="preserve">O sistema </w:t>
      </w:r>
      <w:r>
        <w:rPr>
          <w:rFonts w:cs="Arial"/>
          <w:color w:val="auto"/>
          <w:sz w:val="22"/>
          <w:szCs w:val="22"/>
        </w:rPr>
        <w:t>deve ser de fácil entendimento com que os usuários podem navegar e interagir com o aplicativo para alcançar seus objetivos.</w:t>
      </w:r>
    </w:p>
    <w:p w:rsidR="00147D67" w:rsidRPr="005C6021" w:rsidRDefault="00147D67" w:rsidP="00147D67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</w:t>
      </w:r>
      <w:r w:rsidRPr="005C6021">
        <w:rPr>
          <w:rFonts w:cs="Arial"/>
          <w:b/>
          <w:color w:val="auto"/>
          <w:sz w:val="22"/>
          <w:szCs w:val="22"/>
        </w:rPr>
        <w:t xml:space="preserve">F 01 – </w:t>
      </w:r>
      <w:r w:rsidR="004B0190">
        <w:rPr>
          <w:rFonts w:cs="Arial"/>
          <w:b/>
          <w:color w:val="auto"/>
          <w:sz w:val="22"/>
          <w:szCs w:val="22"/>
        </w:rPr>
        <w:t>Interface intuitiva</w:t>
      </w:r>
    </w:p>
    <w:p w:rsidR="00147D67" w:rsidRDefault="00147D67" w:rsidP="00147D6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</w:p>
    <w:p w:rsidR="004B0190" w:rsidRDefault="004B0190" w:rsidP="004B0190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E51ABB">
        <w:rPr>
          <w:rFonts w:cs="Arial"/>
          <w:color w:val="auto"/>
          <w:sz w:val="22"/>
          <w:szCs w:val="22"/>
        </w:rPr>
        <w:t>O aplicativo deve possuir uma interface intuitiva e amigável para garantir uma experiência de usuário agradável e sem complicações.</w:t>
      </w:r>
    </w:p>
    <w:p w:rsidR="00D75968" w:rsidRPr="00005089" w:rsidRDefault="004B0190" w:rsidP="00005089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E51ABB">
        <w:rPr>
          <w:rFonts w:cs="Arial"/>
          <w:color w:val="auto"/>
          <w:sz w:val="22"/>
          <w:szCs w:val="22"/>
        </w:rPr>
        <w:t>A navegação entre as diferentes funcionalidades deve ser simples e intuitiva, permitindo que os usuários encontrem facilmente o que procuram</w:t>
      </w:r>
      <w:r>
        <w:rPr>
          <w:rFonts w:cs="Arial"/>
          <w:color w:val="auto"/>
          <w:sz w:val="22"/>
          <w:szCs w:val="22"/>
        </w:rPr>
        <w:t>.</w:t>
      </w:r>
    </w:p>
    <w:p w:rsidR="0052696D" w:rsidRDefault="00EC47E8" w:rsidP="00EC47E8">
      <w:pPr>
        <w:pStyle w:val="Ttulo3"/>
      </w:pPr>
      <w:bookmarkStart w:id="2" w:name="_Toc98916002"/>
      <w:r>
        <w:t>1.</w:t>
      </w:r>
      <w:r w:rsidR="0052696D">
        <w:t>2 Eficiência</w:t>
      </w:r>
      <w:bookmarkEnd w:id="2"/>
    </w:p>
    <w:p w:rsidR="004B0190" w:rsidRDefault="004B0190" w:rsidP="004B0190">
      <w:pPr>
        <w:spacing w:line="360" w:lineRule="auto"/>
        <w:ind w:left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 sistema deve garantir que ele opere eficientemente sob diversas condições, como tempo de resposta rápidos, alta capacidade de processamento de e habilidade de lidar com grandes volumes de dados ou usuários.</w:t>
      </w:r>
    </w:p>
    <w:p w:rsidR="004B0190" w:rsidRPr="005C6021" w:rsidRDefault="004B0190" w:rsidP="004B0190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02 – Desempenho</w:t>
      </w:r>
    </w:p>
    <w:p w:rsidR="004B0190" w:rsidRDefault="004B0190" w:rsidP="004B0190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</w:p>
    <w:p w:rsidR="004B0190" w:rsidRDefault="004B0190" w:rsidP="004B0190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9244E3">
        <w:rPr>
          <w:color w:val="auto"/>
          <w:sz w:val="22"/>
          <w:szCs w:val="22"/>
        </w:rPr>
        <w:t>O aplicativo deve ser responsivo e rápido, proporcionando uma experiência fluida ao usuário, mesmo em dispositivos com recursos limitados.</w:t>
      </w:r>
    </w:p>
    <w:p w:rsidR="004B0190" w:rsidRPr="004B0190" w:rsidRDefault="004B0190" w:rsidP="004B0190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9244E3">
        <w:rPr>
          <w:color w:val="auto"/>
          <w:sz w:val="22"/>
          <w:szCs w:val="22"/>
        </w:rPr>
        <w:t>As operações do aplicativo, como o registro de transações e a geração de relatórios, devem ser realizadas de forma eficiente, sem atrasos perceptíveis.</w:t>
      </w:r>
    </w:p>
    <w:p w:rsidR="004B0190" w:rsidRDefault="004B0190" w:rsidP="004B0190">
      <w:pPr>
        <w:ind w:firstLine="360"/>
        <w:rPr>
          <w:rFonts w:cs="Arial"/>
          <w:color w:val="auto"/>
          <w:sz w:val="22"/>
          <w:szCs w:val="22"/>
        </w:rPr>
      </w:pPr>
    </w:p>
    <w:p w:rsidR="004B0190" w:rsidRPr="006D6142" w:rsidRDefault="004B0190" w:rsidP="004B0190">
      <w:pPr>
        <w:spacing w:line="360" w:lineRule="auto"/>
        <w:ind w:left="360"/>
        <w:jc w:val="both"/>
        <w:rPr>
          <w:color w:val="auto"/>
          <w:sz w:val="22"/>
          <w:szCs w:val="22"/>
        </w:rPr>
      </w:pPr>
    </w:p>
    <w:p w:rsidR="004B0190" w:rsidRPr="004B0190" w:rsidRDefault="004B0190" w:rsidP="004B0190"/>
    <w:p w:rsidR="0052696D" w:rsidRDefault="0052696D" w:rsidP="0052696D">
      <w:pPr>
        <w:pStyle w:val="Ttulo4"/>
      </w:pPr>
    </w:p>
    <w:p w:rsidR="0052696D" w:rsidRDefault="0052696D" w:rsidP="00EC47E8">
      <w:pPr>
        <w:pStyle w:val="Ttulo3"/>
      </w:pPr>
      <w:bookmarkStart w:id="3" w:name="_Toc98916003"/>
      <w:r>
        <w:t>1.3 Confiabilidade</w:t>
      </w:r>
      <w:bookmarkEnd w:id="3"/>
    </w:p>
    <w:p w:rsidR="004B0190" w:rsidRDefault="004B0190" w:rsidP="004B0190">
      <w:pPr>
        <w:spacing w:line="360" w:lineRule="auto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 sistema deve proteger os dados contra acesos não autorizados, ameaças e vulnerabilidade.</w:t>
      </w:r>
    </w:p>
    <w:p w:rsidR="004B0190" w:rsidRPr="005C6021" w:rsidRDefault="004B0190" w:rsidP="004B0190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 xml:space="preserve">NF </w:t>
      </w:r>
      <w:r>
        <w:rPr>
          <w:rFonts w:cs="Arial"/>
          <w:b/>
          <w:color w:val="auto"/>
          <w:sz w:val="22"/>
          <w:szCs w:val="22"/>
        </w:rPr>
        <w:t>03</w:t>
      </w:r>
      <w:r>
        <w:rPr>
          <w:rFonts w:cs="Arial"/>
          <w:b/>
          <w:color w:val="auto"/>
          <w:sz w:val="22"/>
          <w:szCs w:val="22"/>
        </w:rPr>
        <w:t xml:space="preserve"> – </w:t>
      </w:r>
      <w:r>
        <w:rPr>
          <w:rFonts w:cs="Arial"/>
          <w:b/>
          <w:color w:val="auto"/>
          <w:sz w:val="22"/>
          <w:szCs w:val="22"/>
        </w:rPr>
        <w:t>Segurança</w:t>
      </w:r>
    </w:p>
    <w:p w:rsidR="004B0190" w:rsidRPr="004B0190" w:rsidRDefault="004B0190" w:rsidP="004B0190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</w:p>
    <w:p w:rsidR="004B0190" w:rsidRDefault="004B0190" w:rsidP="004B0190">
      <w:pPr>
        <w:pStyle w:val="PargrafodaLista"/>
        <w:numPr>
          <w:ilvl w:val="0"/>
          <w:numId w:val="11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B556D8">
        <w:rPr>
          <w:color w:val="auto"/>
          <w:sz w:val="22"/>
          <w:szCs w:val="22"/>
        </w:rPr>
        <w:lastRenderedPageBreak/>
        <w:t>O aplicativo deve garantir a segurança dos dados do usuário, utilizando métodos de criptografia para proteger informações sensíveis, como detalhes</w:t>
      </w:r>
      <w:r>
        <w:rPr>
          <w:color w:val="auto"/>
          <w:sz w:val="22"/>
          <w:szCs w:val="22"/>
        </w:rPr>
        <w:t xml:space="preserve"> de despesas e dados de login.</w:t>
      </w:r>
    </w:p>
    <w:p w:rsidR="004B0190" w:rsidRPr="004B0190" w:rsidRDefault="004B0190" w:rsidP="004B0190">
      <w:pPr>
        <w:pStyle w:val="PargrafodaLista"/>
        <w:numPr>
          <w:ilvl w:val="0"/>
          <w:numId w:val="11"/>
        </w:numPr>
        <w:spacing w:after="160" w:line="360" w:lineRule="auto"/>
        <w:jc w:val="both"/>
        <w:rPr>
          <w:color w:val="auto"/>
          <w:sz w:val="22"/>
          <w:szCs w:val="22"/>
        </w:rPr>
      </w:pPr>
      <w:r w:rsidRPr="00B556D8">
        <w:rPr>
          <w:color w:val="auto"/>
          <w:sz w:val="22"/>
          <w:szCs w:val="22"/>
        </w:rPr>
        <w:t>Deve ser implementado um sistema robusto de autenticação, incluindo opções como autenticação biométrica e senhas seguras, para evitar acessos não autorizados.</w:t>
      </w:r>
    </w:p>
    <w:p w:rsidR="0052696D" w:rsidRDefault="0052696D" w:rsidP="0052696D">
      <w:pPr>
        <w:pStyle w:val="Ttulo4"/>
      </w:pPr>
    </w:p>
    <w:p w:rsidR="0052696D" w:rsidRDefault="0052696D" w:rsidP="00EC47E8">
      <w:pPr>
        <w:pStyle w:val="Ttulo3"/>
      </w:pPr>
      <w:bookmarkStart w:id="4" w:name="_Toc98916004"/>
      <w:r>
        <w:t>1.4 Portabilidade</w:t>
      </w:r>
      <w:bookmarkEnd w:id="4"/>
    </w:p>
    <w:p w:rsidR="00F96A8D" w:rsidRPr="00BE047D" w:rsidRDefault="00F96A8D" w:rsidP="00F96A8D">
      <w:pPr>
        <w:spacing w:line="360" w:lineRule="auto"/>
        <w:ind w:left="360"/>
        <w:jc w:val="both"/>
        <w:rPr>
          <w:sz w:val="22"/>
          <w:szCs w:val="22"/>
        </w:rPr>
      </w:pPr>
      <w:r>
        <w:rPr>
          <w:color w:val="auto"/>
          <w:sz w:val="22"/>
          <w:szCs w:val="22"/>
        </w:rPr>
        <w:t>O sistema deve ser operar corretamente em diversos ambientes, dispositivos e plataformas.</w:t>
      </w:r>
    </w:p>
    <w:p w:rsidR="00F96A8D" w:rsidRPr="005C6021" w:rsidRDefault="00F96A8D" w:rsidP="00F96A8D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 xml:space="preserve">NF 04 – </w:t>
      </w:r>
      <w:r>
        <w:rPr>
          <w:rFonts w:cs="Arial"/>
          <w:b/>
          <w:color w:val="auto"/>
          <w:sz w:val="22"/>
          <w:szCs w:val="22"/>
        </w:rPr>
        <w:t xml:space="preserve">Compatível </w:t>
      </w:r>
    </w:p>
    <w:p w:rsidR="00F96A8D" w:rsidRPr="004B0190" w:rsidRDefault="00F96A8D" w:rsidP="00F96A8D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</w:p>
    <w:p w:rsidR="00F96A8D" w:rsidRDefault="00F96A8D" w:rsidP="00F96A8D">
      <w:pPr>
        <w:pStyle w:val="PargrafodaLista"/>
        <w:numPr>
          <w:ilvl w:val="0"/>
          <w:numId w:val="12"/>
        </w:numPr>
        <w:spacing w:after="160" w:line="360" w:lineRule="auto"/>
        <w:jc w:val="both"/>
        <w:rPr>
          <w:rFonts w:cstheme="minorHAnsi"/>
          <w:color w:val="auto"/>
          <w:sz w:val="22"/>
          <w:szCs w:val="22"/>
        </w:rPr>
      </w:pPr>
      <w:r w:rsidRPr="00967E9E">
        <w:rPr>
          <w:rFonts w:cstheme="minorHAnsi"/>
          <w:color w:val="auto"/>
          <w:sz w:val="22"/>
          <w:szCs w:val="22"/>
        </w:rPr>
        <w:t>O aplicativo deve ser compatível com uma ampla variedade de dispositivos móveis, incluindo smartphones e tablets, em diferentes plataformas (Android e iOS).</w:t>
      </w:r>
    </w:p>
    <w:p w:rsidR="00D34C8D" w:rsidRPr="00F96A8D" w:rsidRDefault="00F96A8D" w:rsidP="002E1E88">
      <w:pPr>
        <w:pStyle w:val="PargrafodaLista"/>
        <w:numPr>
          <w:ilvl w:val="0"/>
          <w:numId w:val="12"/>
        </w:numPr>
        <w:spacing w:after="160" w:line="360" w:lineRule="auto"/>
        <w:jc w:val="both"/>
        <w:rPr>
          <w:rFonts w:cstheme="minorHAnsi"/>
          <w:color w:val="auto"/>
          <w:sz w:val="22"/>
          <w:szCs w:val="22"/>
        </w:rPr>
      </w:pPr>
      <w:r w:rsidRPr="00967E9E">
        <w:rPr>
          <w:rFonts w:cstheme="minorHAnsi"/>
          <w:color w:val="auto"/>
          <w:sz w:val="22"/>
          <w:szCs w:val="22"/>
        </w:rPr>
        <w:t>Deve ser testado em diferentes tamanhos de tela e resoluções para garantir uma experiência consistente em todos os dispositivos suportados.</w:t>
      </w:r>
    </w:p>
    <w:p w:rsidR="007A2F88" w:rsidRDefault="006D59CC" w:rsidP="0052696D">
      <w:pPr>
        <w:pStyle w:val="Ttulo2"/>
      </w:pPr>
      <w:bookmarkStart w:id="5" w:name="_Toc98916005"/>
      <w:r>
        <w:t>Organizacional</w:t>
      </w:r>
      <w:bookmarkEnd w:id="5"/>
    </w:p>
    <w:p w:rsidR="0052696D" w:rsidRDefault="0052696D" w:rsidP="007A2F88">
      <w:pPr>
        <w:pStyle w:val="Ttulo3"/>
      </w:pPr>
      <w:r>
        <w:t xml:space="preserve">2.1 </w:t>
      </w:r>
      <w:bookmarkStart w:id="6" w:name="_Toc98916006"/>
      <w:r>
        <w:t>Entrega</w:t>
      </w:r>
      <w:bookmarkEnd w:id="6"/>
    </w:p>
    <w:p w:rsidR="00D62D6D" w:rsidRPr="005C6021" w:rsidRDefault="00D62D6D" w:rsidP="00D62D6D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 xml:space="preserve">NF </w:t>
      </w:r>
      <w:r w:rsidR="00005089">
        <w:rPr>
          <w:rFonts w:cs="Arial"/>
          <w:b/>
          <w:color w:val="auto"/>
          <w:sz w:val="22"/>
          <w:szCs w:val="22"/>
        </w:rPr>
        <w:t>05</w:t>
      </w:r>
      <w:r>
        <w:rPr>
          <w:rFonts w:cs="Arial"/>
          <w:b/>
          <w:color w:val="auto"/>
          <w:sz w:val="22"/>
          <w:szCs w:val="22"/>
        </w:rPr>
        <w:t xml:space="preserve"> – </w:t>
      </w:r>
      <w:r w:rsidR="00005089">
        <w:rPr>
          <w:rFonts w:cs="Arial"/>
          <w:b/>
          <w:color w:val="auto"/>
          <w:sz w:val="22"/>
          <w:szCs w:val="22"/>
        </w:rPr>
        <w:t>Datas marco</w:t>
      </w:r>
    </w:p>
    <w:p w:rsidR="00D62D6D" w:rsidRDefault="00D62D6D" w:rsidP="00D62D6D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</w:p>
    <w:p w:rsidR="0052696D" w:rsidRPr="0052696D" w:rsidRDefault="00D62D6D" w:rsidP="00EC72A0">
      <w:pPr>
        <w:pStyle w:val="PargrafodaLista"/>
        <w:numPr>
          <w:ilvl w:val="0"/>
          <w:numId w:val="15"/>
        </w:numPr>
      </w:pPr>
      <w:r>
        <w:rPr>
          <w:sz w:val="22"/>
          <w:szCs w:val="22"/>
        </w:rPr>
        <w:t xml:space="preserve">O projeto deve ser entregue nas datas </w:t>
      </w:r>
      <w:r w:rsidR="00EC72A0">
        <w:rPr>
          <w:sz w:val="22"/>
          <w:szCs w:val="22"/>
        </w:rPr>
        <w:t>marcos previamente definidas no arquivo docs/</w:t>
      </w:r>
      <w:r w:rsidR="00EC72A0" w:rsidRPr="00EC72A0">
        <w:rPr>
          <w:sz w:val="22"/>
          <w:szCs w:val="22"/>
        </w:rPr>
        <w:t>Continhas_declaração_de_escopo_de_projeto_vrs_2.0</w:t>
      </w:r>
      <w:r w:rsidR="00EC72A0">
        <w:rPr>
          <w:sz w:val="22"/>
          <w:szCs w:val="22"/>
        </w:rPr>
        <w:t>.docx</w:t>
      </w:r>
    </w:p>
    <w:p w:rsidR="0052696D" w:rsidRDefault="0052696D" w:rsidP="007A2F88">
      <w:pPr>
        <w:pStyle w:val="Ttulo3"/>
      </w:pPr>
      <w:bookmarkStart w:id="7" w:name="_Toc98916007"/>
      <w:r>
        <w:t>2.2 Implementação</w:t>
      </w:r>
      <w:bookmarkEnd w:id="7"/>
    </w:p>
    <w:p w:rsidR="00D62D6D" w:rsidRPr="005C6021" w:rsidRDefault="00D62D6D" w:rsidP="00D62D6D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 xml:space="preserve">NF </w:t>
      </w:r>
      <w:r w:rsidR="00005089">
        <w:rPr>
          <w:rFonts w:cs="Arial"/>
          <w:b/>
          <w:color w:val="auto"/>
          <w:sz w:val="22"/>
          <w:szCs w:val="22"/>
        </w:rPr>
        <w:t>06</w:t>
      </w:r>
      <w:r>
        <w:rPr>
          <w:rFonts w:cs="Arial"/>
          <w:b/>
          <w:color w:val="auto"/>
          <w:sz w:val="22"/>
          <w:szCs w:val="22"/>
        </w:rPr>
        <w:t xml:space="preserve"> – </w:t>
      </w:r>
      <w:r>
        <w:rPr>
          <w:rFonts w:cs="Arial"/>
          <w:b/>
          <w:color w:val="auto"/>
          <w:sz w:val="22"/>
          <w:szCs w:val="22"/>
        </w:rPr>
        <w:t>Linguagem de programação</w:t>
      </w:r>
    </w:p>
    <w:p w:rsidR="00D62D6D" w:rsidRDefault="00D62D6D" w:rsidP="00D62D6D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</w:p>
    <w:p w:rsidR="00D62D6D" w:rsidRPr="00D62D6D" w:rsidRDefault="00D62D6D" w:rsidP="00D62D6D">
      <w:pPr>
        <w:pStyle w:val="PargrafodaLista"/>
        <w:numPr>
          <w:ilvl w:val="0"/>
          <w:numId w:val="14"/>
        </w:numPr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 sistema deve ser desenvolvido utilizando as linguagens de programação Ja</w:t>
      </w:r>
      <w:r w:rsidR="00852285">
        <w:rPr>
          <w:rFonts w:cs="Arial"/>
          <w:color w:val="auto"/>
          <w:sz w:val="22"/>
          <w:szCs w:val="22"/>
        </w:rPr>
        <w:t>va</w:t>
      </w:r>
      <w:r>
        <w:rPr>
          <w:rFonts w:cs="Arial"/>
          <w:color w:val="auto"/>
          <w:sz w:val="22"/>
          <w:szCs w:val="22"/>
        </w:rPr>
        <w:t xml:space="preserve"> para back-end e a biblioteca flutter para front-end</w:t>
      </w:r>
    </w:p>
    <w:p w:rsidR="0052696D" w:rsidRDefault="0052696D" w:rsidP="0052696D">
      <w:pPr>
        <w:pStyle w:val="Ttulo4"/>
      </w:pPr>
    </w:p>
    <w:p w:rsidR="006D59CC" w:rsidRDefault="0052696D" w:rsidP="006D59CC">
      <w:pPr>
        <w:pStyle w:val="Ttulo3"/>
      </w:pPr>
      <w:bookmarkStart w:id="8" w:name="_Toc98916008"/>
      <w:r>
        <w:t>2.3 Padrão</w:t>
      </w:r>
      <w:bookmarkEnd w:id="8"/>
    </w:p>
    <w:p w:rsidR="00D62D6D" w:rsidRPr="005C6021" w:rsidRDefault="00D62D6D" w:rsidP="00D62D6D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 xml:space="preserve">NF </w:t>
      </w:r>
      <w:r w:rsidR="00005089">
        <w:rPr>
          <w:rFonts w:cs="Arial"/>
          <w:b/>
          <w:color w:val="auto"/>
          <w:sz w:val="22"/>
          <w:szCs w:val="22"/>
        </w:rPr>
        <w:t>07</w:t>
      </w:r>
      <w:r>
        <w:rPr>
          <w:rFonts w:cs="Arial"/>
          <w:b/>
          <w:color w:val="auto"/>
          <w:sz w:val="22"/>
          <w:szCs w:val="22"/>
        </w:rPr>
        <w:t xml:space="preserve"> – </w:t>
      </w:r>
      <w:r>
        <w:rPr>
          <w:rFonts w:cs="Arial"/>
          <w:b/>
          <w:color w:val="auto"/>
          <w:sz w:val="22"/>
          <w:szCs w:val="22"/>
        </w:rPr>
        <w:t>Documentação</w:t>
      </w:r>
      <w:r>
        <w:rPr>
          <w:rFonts w:cs="Arial"/>
          <w:b/>
          <w:color w:val="auto"/>
          <w:sz w:val="22"/>
          <w:szCs w:val="22"/>
        </w:rPr>
        <w:t xml:space="preserve"> </w:t>
      </w:r>
    </w:p>
    <w:p w:rsidR="00D62D6D" w:rsidRDefault="00D62D6D" w:rsidP="00D62D6D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</w:p>
    <w:p w:rsidR="00D62D6D" w:rsidRPr="00D62D6D" w:rsidRDefault="00D62D6D" w:rsidP="00D62D6D">
      <w:pPr>
        <w:pStyle w:val="PargrafodaLista"/>
        <w:numPr>
          <w:ilvl w:val="0"/>
          <w:numId w:val="13"/>
        </w:numPr>
        <w:rPr>
          <w:rFonts w:cs="Arial"/>
          <w:color w:val="auto"/>
          <w:sz w:val="22"/>
          <w:szCs w:val="22"/>
        </w:rPr>
      </w:pPr>
      <w:r w:rsidRPr="00D62D6D">
        <w:rPr>
          <w:rFonts w:cs="Arial"/>
          <w:color w:val="auto"/>
          <w:sz w:val="22"/>
          <w:szCs w:val="22"/>
        </w:rPr>
        <w:lastRenderedPageBreak/>
        <w:t>Deve ser criada documentação clara e acessível</w:t>
      </w:r>
      <w:r>
        <w:rPr>
          <w:rFonts w:cs="Arial"/>
          <w:color w:val="auto"/>
          <w:sz w:val="22"/>
          <w:szCs w:val="22"/>
        </w:rPr>
        <w:t xml:space="preserve"> de todo o sistema e suas integrações</w:t>
      </w:r>
      <w:r w:rsidRPr="00D62D6D">
        <w:rPr>
          <w:rFonts w:cs="Arial"/>
          <w:color w:val="auto"/>
          <w:sz w:val="22"/>
          <w:szCs w:val="22"/>
        </w:rPr>
        <w:t xml:space="preserve"> para os </w:t>
      </w:r>
      <w:r>
        <w:rPr>
          <w:rFonts w:cs="Arial"/>
          <w:color w:val="auto"/>
          <w:sz w:val="22"/>
          <w:szCs w:val="22"/>
        </w:rPr>
        <w:t>desenvolvedores, incluindo manuais de uso</w:t>
      </w:r>
      <w:r w:rsidRPr="00D62D6D">
        <w:rPr>
          <w:rFonts w:cs="Arial"/>
          <w:color w:val="auto"/>
          <w:sz w:val="22"/>
          <w:szCs w:val="22"/>
        </w:rPr>
        <w:t xml:space="preserve">, para facilitar a </w:t>
      </w:r>
      <w:r>
        <w:rPr>
          <w:rFonts w:cs="Arial"/>
          <w:color w:val="auto"/>
          <w:sz w:val="22"/>
          <w:szCs w:val="22"/>
        </w:rPr>
        <w:t xml:space="preserve">manutenção do código e </w:t>
      </w:r>
      <w:r w:rsidRPr="00D62D6D">
        <w:rPr>
          <w:rFonts w:cs="Arial"/>
          <w:color w:val="auto"/>
          <w:sz w:val="22"/>
          <w:szCs w:val="22"/>
        </w:rPr>
        <w:t>do aplicativo.</w:t>
      </w:r>
    </w:p>
    <w:p w:rsidR="007C3200" w:rsidRDefault="006D59CC" w:rsidP="0052696D">
      <w:pPr>
        <w:pStyle w:val="Ttulo2"/>
      </w:pPr>
      <w:bookmarkStart w:id="9" w:name="_Toc98916009"/>
      <w:r>
        <w:t>Externo</w:t>
      </w:r>
      <w:bookmarkEnd w:id="9"/>
    </w:p>
    <w:p w:rsidR="0052696D" w:rsidRDefault="0052696D" w:rsidP="00EC72A0">
      <w:pPr>
        <w:pStyle w:val="Ttulo3"/>
        <w:numPr>
          <w:ilvl w:val="1"/>
          <w:numId w:val="4"/>
        </w:numPr>
      </w:pPr>
      <w:bookmarkStart w:id="10" w:name="_Toc98916010"/>
      <w:r>
        <w:t>Interoperabilidade</w:t>
      </w:r>
      <w:bookmarkEnd w:id="10"/>
    </w:p>
    <w:p w:rsidR="00EC72A0" w:rsidRPr="00EC72A0" w:rsidRDefault="00EC72A0" w:rsidP="00EC72A0">
      <w:pPr>
        <w:pStyle w:val="PargrafodaLista"/>
        <w:ind w:left="360"/>
        <w:rPr>
          <w:sz w:val="22"/>
          <w:szCs w:val="22"/>
        </w:rPr>
      </w:pPr>
      <w:r>
        <w:rPr>
          <w:sz w:val="22"/>
          <w:szCs w:val="22"/>
        </w:rPr>
        <w:t>Não há.</w:t>
      </w:r>
    </w:p>
    <w:p w:rsidR="004360F9" w:rsidRDefault="0052696D" w:rsidP="007C3200">
      <w:pPr>
        <w:pStyle w:val="Ttulo3"/>
      </w:pPr>
      <w:r>
        <w:t xml:space="preserve">3.2 </w:t>
      </w:r>
      <w:bookmarkStart w:id="11" w:name="_Toc98916011"/>
      <w:r>
        <w:t>Legal</w:t>
      </w:r>
      <w:bookmarkEnd w:id="11"/>
    </w:p>
    <w:p w:rsidR="00005089" w:rsidRPr="005C6021" w:rsidRDefault="00005089" w:rsidP="00005089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 xml:space="preserve">NF </w:t>
      </w:r>
      <w:r>
        <w:rPr>
          <w:rFonts w:cs="Arial"/>
          <w:b/>
          <w:color w:val="auto"/>
          <w:sz w:val="22"/>
          <w:szCs w:val="22"/>
        </w:rPr>
        <w:t>08</w:t>
      </w:r>
      <w:r>
        <w:rPr>
          <w:rFonts w:cs="Arial"/>
          <w:b/>
          <w:color w:val="auto"/>
          <w:sz w:val="22"/>
          <w:szCs w:val="22"/>
        </w:rPr>
        <w:t xml:space="preserve"> – </w:t>
      </w:r>
      <w:r>
        <w:rPr>
          <w:rFonts w:cs="Arial"/>
          <w:b/>
          <w:color w:val="auto"/>
          <w:sz w:val="22"/>
          <w:szCs w:val="22"/>
        </w:rPr>
        <w:t>Normas legais</w:t>
      </w:r>
    </w:p>
    <w:p w:rsidR="00005089" w:rsidRDefault="00005089" w:rsidP="00005089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</w:p>
    <w:p w:rsidR="00005089" w:rsidRPr="00005089" w:rsidRDefault="00005089" w:rsidP="00005089">
      <w:pPr>
        <w:pStyle w:val="PargrafodaLista"/>
        <w:numPr>
          <w:ilvl w:val="0"/>
          <w:numId w:val="13"/>
        </w:numPr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O </w:t>
      </w:r>
      <w:r w:rsidRPr="00005089">
        <w:rPr>
          <w:rFonts w:cs="Arial"/>
          <w:color w:val="auto"/>
          <w:sz w:val="22"/>
          <w:szCs w:val="22"/>
        </w:rPr>
        <w:t>sistema deverá atender às n</w:t>
      </w:r>
      <w:r>
        <w:rPr>
          <w:rFonts w:cs="Arial"/>
          <w:color w:val="auto"/>
          <w:sz w:val="22"/>
          <w:szCs w:val="22"/>
        </w:rPr>
        <w:t>ormas legais, tais como padrões e</w:t>
      </w:r>
      <w:r w:rsidRPr="00005089">
        <w:rPr>
          <w:rFonts w:cs="Arial"/>
          <w:color w:val="auto"/>
          <w:sz w:val="22"/>
          <w:szCs w:val="22"/>
        </w:rPr>
        <w:t xml:space="preserve"> leis</w:t>
      </w:r>
      <w:r>
        <w:rPr>
          <w:rFonts w:cs="Arial"/>
          <w:color w:val="auto"/>
          <w:sz w:val="22"/>
          <w:szCs w:val="22"/>
        </w:rPr>
        <w:t>.</w:t>
      </w:r>
    </w:p>
    <w:p w:rsidR="0052696D" w:rsidRDefault="0052696D" w:rsidP="007C3200">
      <w:pPr>
        <w:pStyle w:val="Ttulo3"/>
      </w:pPr>
      <w:bookmarkStart w:id="12" w:name="_Toc98916012"/>
      <w:r>
        <w:t>3.3 Ético</w:t>
      </w:r>
      <w:bookmarkEnd w:id="12"/>
    </w:p>
    <w:p w:rsidR="00005089" w:rsidRPr="005C6021" w:rsidRDefault="00005089" w:rsidP="00005089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 xml:space="preserve">NF </w:t>
      </w:r>
      <w:r>
        <w:rPr>
          <w:rFonts w:cs="Arial"/>
          <w:b/>
          <w:color w:val="auto"/>
          <w:sz w:val="22"/>
          <w:szCs w:val="22"/>
        </w:rPr>
        <w:t>09</w:t>
      </w:r>
      <w:r>
        <w:rPr>
          <w:rFonts w:cs="Arial"/>
          <w:b/>
          <w:color w:val="auto"/>
          <w:sz w:val="22"/>
          <w:szCs w:val="22"/>
        </w:rPr>
        <w:t xml:space="preserve"> – </w:t>
      </w:r>
      <w:r>
        <w:rPr>
          <w:rFonts w:cs="Arial"/>
          <w:b/>
          <w:color w:val="auto"/>
          <w:sz w:val="22"/>
          <w:szCs w:val="22"/>
        </w:rPr>
        <w:t>Privacidade</w:t>
      </w:r>
    </w:p>
    <w:p w:rsidR="00005089" w:rsidRDefault="00005089" w:rsidP="00005089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</w:p>
    <w:p w:rsidR="00BB7F5D" w:rsidRPr="00BB7F5D" w:rsidRDefault="00005089" w:rsidP="00005089">
      <w:pPr>
        <w:pStyle w:val="PargrafodaLista"/>
        <w:numPr>
          <w:ilvl w:val="0"/>
          <w:numId w:val="13"/>
        </w:numPr>
      </w:pPr>
      <w:r w:rsidRPr="00005089">
        <w:rPr>
          <w:rFonts w:cs="Arial"/>
          <w:color w:val="auto"/>
          <w:sz w:val="22"/>
          <w:szCs w:val="22"/>
        </w:rPr>
        <w:t xml:space="preserve">O </w:t>
      </w:r>
      <w:r w:rsidRPr="00005089">
        <w:rPr>
          <w:rFonts w:cs="Arial"/>
          <w:color w:val="auto"/>
          <w:sz w:val="22"/>
          <w:szCs w:val="22"/>
        </w:rPr>
        <w:t>sistema não apresentará aos usuários quaisquer dados de cunho privativo.</w:t>
      </w:r>
      <w:bookmarkStart w:id="13" w:name="_GoBack"/>
      <w:bookmarkEnd w:id="13"/>
    </w:p>
    <w:p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582"/>
        <w:gridCol w:w="3583"/>
        <w:gridCol w:w="2150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FEC" w:rsidRDefault="00C11FEC">
      <w:pPr>
        <w:spacing w:after="0" w:line="240" w:lineRule="auto"/>
      </w:pPr>
      <w:r>
        <w:separator/>
      </w:r>
    </w:p>
  </w:endnote>
  <w:endnote w:type="continuationSeparator" w:id="0">
    <w:p w:rsidR="00C11FEC" w:rsidRDefault="00C11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FEC" w:rsidRDefault="00C11FEC">
      <w:pPr>
        <w:spacing w:after="0" w:line="240" w:lineRule="auto"/>
      </w:pPr>
      <w:r>
        <w:separator/>
      </w:r>
    </w:p>
  </w:footnote>
  <w:footnote w:type="continuationSeparator" w:id="0">
    <w:p w:rsidR="00C11FEC" w:rsidRDefault="00C11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425" w:rsidRDefault="00C11FEC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2049" type="#_x0000_t202" style="position:absolute;margin-left:-86.8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:rsidR="006E5425" w:rsidRDefault="002E7314">
                <w:pPr>
                  <w:pStyle w:val="Rodap"/>
                </w:pPr>
                <w:r>
                  <w:fldChar w:fldCharType="begin"/>
                </w:r>
                <w:r w:rsidR="00E96407">
                  <w:instrText>PAGE   \* MERGEFORMAT</w:instrText>
                </w:r>
                <w:r>
                  <w:fldChar w:fldCharType="separate"/>
                </w:r>
                <w:r w:rsidR="00582F91">
                  <w:t>4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E50A60"/>
    <w:multiLevelType w:val="hybridMultilevel"/>
    <w:tmpl w:val="580664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A61A7"/>
    <w:multiLevelType w:val="hybridMultilevel"/>
    <w:tmpl w:val="381CE8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48678D"/>
    <w:multiLevelType w:val="hybridMultilevel"/>
    <w:tmpl w:val="EC2E44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2E4919"/>
    <w:multiLevelType w:val="hybridMultilevel"/>
    <w:tmpl w:val="901608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1E793D"/>
    <w:multiLevelType w:val="hybridMultilevel"/>
    <w:tmpl w:val="FC5E6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52ABD"/>
    <w:multiLevelType w:val="hybridMultilevel"/>
    <w:tmpl w:val="C3B809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302D9F"/>
    <w:multiLevelType w:val="hybridMultilevel"/>
    <w:tmpl w:val="C7CED3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6"/>
  </w:num>
  <w:num w:numId="10">
    <w:abstractNumId w:val="8"/>
  </w:num>
  <w:num w:numId="11">
    <w:abstractNumId w:val="2"/>
  </w:num>
  <w:num w:numId="12">
    <w:abstractNumId w:val="4"/>
  </w:num>
  <w:num w:numId="13">
    <w:abstractNumId w:val="5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4F6F"/>
    <w:rsid w:val="00002201"/>
    <w:rsid w:val="00005089"/>
    <w:rsid w:val="00034250"/>
    <w:rsid w:val="000475A1"/>
    <w:rsid w:val="00052A26"/>
    <w:rsid w:val="0008395E"/>
    <w:rsid w:val="00084480"/>
    <w:rsid w:val="00094F6F"/>
    <w:rsid w:val="000A2436"/>
    <w:rsid w:val="000A4986"/>
    <w:rsid w:val="000F21C1"/>
    <w:rsid w:val="000F39C8"/>
    <w:rsid w:val="00124270"/>
    <w:rsid w:val="00141E7E"/>
    <w:rsid w:val="00146BD8"/>
    <w:rsid w:val="00147D67"/>
    <w:rsid w:val="0015297D"/>
    <w:rsid w:val="00173D71"/>
    <w:rsid w:val="001B1488"/>
    <w:rsid w:val="001C4311"/>
    <w:rsid w:val="001E247D"/>
    <w:rsid w:val="001E4036"/>
    <w:rsid w:val="001F103D"/>
    <w:rsid w:val="001F2A88"/>
    <w:rsid w:val="00205524"/>
    <w:rsid w:val="00230A92"/>
    <w:rsid w:val="00274FCA"/>
    <w:rsid w:val="002B48F2"/>
    <w:rsid w:val="002C5A42"/>
    <w:rsid w:val="002D352E"/>
    <w:rsid w:val="002D6CBC"/>
    <w:rsid w:val="002E1E88"/>
    <w:rsid w:val="002E7314"/>
    <w:rsid w:val="002F0284"/>
    <w:rsid w:val="002F5967"/>
    <w:rsid w:val="00324367"/>
    <w:rsid w:val="00327BEF"/>
    <w:rsid w:val="00330056"/>
    <w:rsid w:val="00341E25"/>
    <w:rsid w:val="00355281"/>
    <w:rsid w:val="0037771C"/>
    <w:rsid w:val="00377D7E"/>
    <w:rsid w:val="003B7391"/>
    <w:rsid w:val="003C7E74"/>
    <w:rsid w:val="003D4812"/>
    <w:rsid w:val="00404A9B"/>
    <w:rsid w:val="00414AAA"/>
    <w:rsid w:val="00417848"/>
    <w:rsid w:val="004322E6"/>
    <w:rsid w:val="004360F9"/>
    <w:rsid w:val="00451A14"/>
    <w:rsid w:val="00470984"/>
    <w:rsid w:val="00473436"/>
    <w:rsid w:val="004944A7"/>
    <w:rsid w:val="004B0190"/>
    <w:rsid w:val="004B3E54"/>
    <w:rsid w:val="004B7B8B"/>
    <w:rsid w:val="00514CA3"/>
    <w:rsid w:val="00515972"/>
    <w:rsid w:val="0052696D"/>
    <w:rsid w:val="005707E2"/>
    <w:rsid w:val="00582F91"/>
    <w:rsid w:val="005842DD"/>
    <w:rsid w:val="00596364"/>
    <w:rsid w:val="005D1E03"/>
    <w:rsid w:val="00620ED1"/>
    <w:rsid w:val="00630B86"/>
    <w:rsid w:val="00643F39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76E13"/>
    <w:rsid w:val="00777B42"/>
    <w:rsid w:val="007A2F88"/>
    <w:rsid w:val="007B2E09"/>
    <w:rsid w:val="007C0D22"/>
    <w:rsid w:val="007C3200"/>
    <w:rsid w:val="007C5632"/>
    <w:rsid w:val="007D51C7"/>
    <w:rsid w:val="007D6440"/>
    <w:rsid w:val="007E3C55"/>
    <w:rsid w:val="007F3CB0"/>
    <w:rsid w:val="007F5DAC"/>
    <w:rsid w:val="0082226E"/>
    <w:rsid w:val="00852285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26678"/>
    <w:rsid w:val="00993C21"/>
    <w:rsid w:val="009A3F44"/>
    <w:rsid w:val="009A77A0"/>
    <w:rsid w:val="009E27BD"/>
    <w:rsid w:val="00A04870"/>
    <w:rsid w:val="00A42468"/>
    <w:rsid w:val="00A74AA3"/>
    <w:rsid w:val="00A81859"/>
    <w:rsid w:val="00A82971"/>
    <w:rsid w:val="00A930C5"/>
    <w:rsid w:val="00AA38BC"/>
    <w:rsid w:val="00AA4FE2"/>
    <w:rsid w:val="00AB2C68"/>
    <w:rsid w:val="00AE0791"/>
    <w:rsid w:val="00AF03EB"/>
    <w:rsid w:val="00B13A66"/>
    <w:rsid w:val="00B22CFB"/>
    <w:rsid w:val="00B37E7D"/>
    <w:rsid w:val="00B915D0"/>
    <w:rsid w:val="00BB4771"/>
    <w:rsid w:val="00BB7F5D"/>
    <w:rsid w:val="00BC74DA"/>
    <w:rsid w:val="00BE19D4"/>
    <w:rsid w:val="00C04900"/>
    <w:rsid w:val="00C11FEC"/>
    <w:rsid w:val="00C50926"/>
    <w:rsid w:val="00C61465"/>
    <w:rsid w:val="00CA00E6"/>
    <w:rsid w:val="00CA2AAB"/>
    <w:rsid w:val="00CA5EE2"/>
    <w:rsid w:val="00CC43A8"/>
    <w:rsid w:val="00CE41EE"/>
    <w:rsid w:val="00D0703B"/>
    <w:rsid w:val="00D15DA4"/>
    <w:rsid w:val="00D264BA"/>
    <w:rsid w:val="00D34C8D"/>
    <w:rsid w:val="00D62D6D"/>
    <w:rsid w:val="00D75968"/>
    <w:rsid w:val="00DC42DA"/>
    <w:rsid w:val="00DE496E"/>
    <w:rsid w:val="00E14302"/>
    <w:rsid w:val="00E2520C"/>
    <w:rsid w:val="00E52D6C"/>
    <w:rsid w:val="00E81F4C"/>
    <w:rsid w:val="00E954ED"/>
    <w:rsid w:val="00E96407"/>
    <w:rsid w:val="00EC47E8"/>
    <w:rsid w:val="00EC72A0"/>
    <w:rsid w:val="00ED1517"/>
    <w:rsid w:val="00ED3F8B"/>
    <w:rsid w:val="00ED50FD"/>
    <w:rsid w:val="00EE3A96"/>
    <w:rsid w:val="00F67A28"/>
    <w:rsid w:val="00F708AB"/>
    <w:rsid w:val="00F75E97"/>
    <w:rsid w:val="00F96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B8B3A82"/>
  <w15:docId w15:val="{590D04FC-E13E-4517-99A0-CDC4A81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089"/>
  </w:style>
  <w:style w:type="paragraph" w:styleId="Ttulo1">
    <w:name w:val="heading 1"/>
    <w:basedOn w:val="Normal"/>
    <w:next w:val="Normal"/>
    <w:link w:val="Ttulo1Char"/>
    <w:uiPriority w:val="9"/>
    <w:qFormat/>
    <w:rsid w:val="002E731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314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2E731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2E7314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2E7314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E7314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2E7314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2E7314"/>
    <w:rPr>
      <w:color w:val="808080"/>
    </w:rPr>
  </w:style>
  <w:style w:type="paragraph" w:styleId="SemEspaamento">
    <w:name w:val="No Spacing"/>
    <w:uiPriority w:val="36"/>
    <w:qFormat/>
    <w:rsid w:val="002E731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E7314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2E7314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2E7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314"/>
  </w:style>
  <w:style w:type="paragraph" w:styleId="Rodap">
    <w:name w:val="footer"/>
    <w:basedOn w:val="Normal"/>
    <w:link w:val="RodapChar"/>
    <w:uiPriority w:val="99"/>
    <w:unhideWhenUsed/>
    <w:rsid w:val="002E7314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2E7314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2E7314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2E7314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1E1D"/>
    <w:rsid w:val="00096972"/>
    <w:rsid w:val="00175C27"/>
    <w:rsid w:val="00201A50"/>
    <w:rsid w:val="0020562A"/>
    <w:rsid w:val="003033BA"/>
    <w:rsid w:val="003C1E1D"/>
    <w:rsid w:val="00552229"/>
    <w:rsid w:val="00570693"/>
    <w:rsid w:val="005B2178"/>
    <w:rsid w:val="00704804"/>
    <w:rsid w:val="007A3602"/>
    <w:rsid w:val="00851622"/>
    <w:rsid w:val="00970072"/>
    <w:rsid w:val="00A244A1"/>
    <w:rsid w:val="00A52B08"/>
    <w:rsid w:val="00AB077F"/>
    <w:rsid w:val="00B42A3E"/>
    <w:rsid w:val="00D32ED5"/>
    <w:rsid w:val="00D76615"/>
    <w:rsid w:val="00E42719"/>
    <w:rsid w:val="00E7146C"/>
    <w:rsid w:val="00EA760E"/>
    <w:rsid w:val="00EB0E7D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  <w:rsid w:val="00EA760E"/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  <w:rsid w:val="00EA760E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E82C38-2195-426C-B716-F5E7028C9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91</TotalTime>
  <Pages>4</Pages>
  <Words>646</Words>
  <Characters>3493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Usuario</cp:lastModifiedBy>
  <cp:revision>32</cp:revision>
  <dcterms:created xsi:type="dcterms:W3CDTF">2021-03-26T21:13:00Z</dcterms:created>
  <dcterms:modified xsi:type="dcterms:W3CDTF">2024-06-15T19:42:00Z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