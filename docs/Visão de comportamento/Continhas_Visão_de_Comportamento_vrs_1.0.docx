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B21585">
        <w:t>2</w:t>
      </w:r>
      <w:r w:rsidR="008F2D67">
        <w:t>4</w:t>
      </w:r>
    </w:p>
    <w:p w:rsidR="00700105" w:rsidRDefault="005C3580">
      <w:pPr>
        <w:pStyle w:val="Ttulo"/>
      </w:pPr>
      <w:r>
        <w:t>modelagem de análise</w:t>
      </w:r>
    </w:p>
    <w:p w:rsidR="006E5425" w:rsidRPr="002C5A42" w:rsidRDefault="00B44A89">
      <w:pPr>
        <w:pStyle w:val="Ttulo"/>
      </w:pPr>
      <w:r>
        <w:t xml:space="preserve">Visão </w:t>
      </w:r>
      <w:r w:rsidR="00D566BD">
        <w:t>de comportamento</w:t>
      </w:r>
    </w:p>
    <w:sdt>
      <w:sdtPr>
        <w:id w:val="216403978"/>
        <w:placeholder>
          <w:docPart w:val="E914DB9B81AE47DDB5A0D55CB0F3A877"/>
        </w:placeholder>
        <w:date w:fullDate="2024-06-20T00:00:00Z">
          <w:dateFormat w:val="dd/MM/yyyy"/>
          <w:lid w:val="pt-BR"/>
          <w:storeMappedDataAs w:val="dateTime"/>
          <w:calendar w:val="gregorian"/>
        </w:date>
      </w:sdtPr>
      <w:sdtEndPr/>
      <w:sdtContent>
        <w:p w:rsidR="006E5425" w:rsidRPr="002C5A42" w:rsidRDefault="002E2261">
          <w:pPr>
            <w:pStyle w:val="Subttulo"/>
          </w:pPr>
          <w:r>
            <w:t>20/06/2024</w:t>
          </w:r>
        </w:p>
      </w:sdtContent>
    </w:sdt>
    <w:p w:rsidR="006E5425" w:rsidRPr="002C5A42" w:rsidRDefault="008F2D67">
      <w:pPr>
        <w:pStyle w:val="Ttulo1"/>
      </w:pPr>
      <w:r>
        <w:t>Continhas</w:t>
      </w:r>
      <w:bookmarkStart w:id="0" w:name="_GoBack"/>
      <w:bookmarkEnd w:id="0"/>
    </w:p>
    <w:p w:rsidR="00931EC7" w:rsidRDefault="00D566BD" w:rsidP="00931EC7">
      <w:pPr>
        <w:pStyle w:val="Ttulo2"/>
      </w:pPr>
      <w:r>
        <w:t xml:space="preserve">Caso de Uso </w:t>
      </w:r>
      <w:r w:rsidR="0049668B">
        <w:t>MANTER DESPESA POR CATEGORIA</w:t>
      </w:r>
    </w:p>
    <w:p w:rsidR="001140B7" w:rsidRPr="001140B7" w:rsidRDefault="001140B7" w:rsidP="001140B7"/>
    <w:p w:rsidR="00722D73" w:rsidRPr="001140B7" w:rsidRDefault="001140B7" w:rsidP="00722D73">
      <w:pPr>
        <w:rPr>
          <w:sz w:val="22"/>
          <w:szCs w:val="22"/>
        </w:rPr>
      </w:pPr>
      <w:r w:rsidRPr="001140B7">
        <w:rPr>
          <w:sz w:val="22"/>
          <w:szCs w:val="22"/>
        </w:rPr>
        <w:t xml:space="preserve">- Cenário </w:t>
      </w:r>
      <w:r w:rsidR="003E3AD2">
        <w:rPr>
          <w:sz w:val="22"/>
          <w:szCs w:val="22"/>
        </w:rPr>
        <w:t>Principal</w:t>
      </w:r>
      <w:r w:rsidRPr="001140B7">
        <w:rPr>
          <w:sz w:val="22"/>
          <w:szCs w:val="22"/>
        </w:rPr>
        <w:t xml:space="preserve"> 1: </w:t>
      </w:r>
      <w:r w:rsidR="00282162">
        <w:rPr>
          <w:sz w:val="22"/>
          <w:szCs w:val="22"/>
        </w:rPr>
        <w:t>Manter</w:t>
      </w:r>
      <w:r w:rsidRPr="001140B7">
        <w:rPr>
          <w:sz w:val="22"/>
          <w:szCs w:val="22"/>
        </w:rPr>
        <w:t xml:space="preserve"> </w:t>
      </w:r>
      <w:r w:rsidR="008F2D67">
        <w:rPr>
          <w:sz w:val="22"/>
          <w:szCs w:val="22"/>
        </w:rPr>
        <w:t xml:space="preserve">despesas </w:t>
      </w:r>
      <w:r>
        <w:rPr>
          <w:sz w:val="22"/>
          <w:szCs w:val="22"/>
        </w:rPr>
        <w:t>sem filtro (traz toda</w:t>
      </w:r>
      <w:r w:rsidRPr="001140B7">
        <w:rPr>
          <w:sz w:val="22"/>
          <w:szCs w:val="22"/>
        </w:rPr>
        <w:t>s</w:t>
      </w:r>
      <w:r w:rsidR="008F2D67">
        <w:rPr>
          <w:sz w:val="22"/>
          <w:szCs w:val="22"/>
        </w:rPr>
        <w:t xml:space="preserve"> despesas</w:t>
      </w:r>
      <w:r w:rsidRPr="001140B7">
        <w:rPr>
          <w:sz w:val="22"/>
          <w:szCs w:val="22"/>
        </w:rPr>
        <w:t>)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D86953" w:rsidRPr="0036099C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953" w:rsidRPr="0036099C" w:rsidRDefault="00D86953" w:rsidP="0036099C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953" w:rsidRPr="0036099C" w:rsidRDefault="00AD3894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Manter </w:t>
            </w:r>
            <w:r w:rsidR="008F2D67">
              <w:rPr>
                <w:sz w:val="22"/>
                <w:szCs w:val="22"/>
              </w:rPr>
              <w:t>Despesas por categoria</w:t>
            </w:r>
          </w:p>
        </w:tc>
      </w:tr>
      <w:tr w:rsidR="00D86953" w:rsidRPr="0036099C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953" w:rsidRPr="0036099C" w:rsidRDefault="00D86953" w:rsidP="0036099C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953" w:rsidRPr="0036099C" w:rsidRDefault="00C43543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Principal – sem filtro</w:t>
            </w:r>
            <w:r w:rsidR="001140B7">
              <w:rPr>
                <w:sz w:val="22"/>
                <w:szCs w:val="22"/>
              </w:rPr>
              <w:t xml:space="preserve"> (traz toda</w:t>
            </w:r>
            <w:r>
              <w:rPr>
                <w:sz w:val="22"/>
                <w:szCs w:val="22"/>
              </w:rPr>
              <w:t>s)</w:t>
            </w:r>
          </w:p>
        </w:tc>
      </w:tr>
      <w:tr w:rsidR="00D86953" w:rsidRPr="0036099C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953" w:rsidRPr="0036099C" w:rsidRDefault="00D86953" w:rsidP="0036099C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953" w:rsidRPr="0036099C" w:rsidRDefault="008F2D67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Usuário</w:t>
            </w:r>
          </w:p>
        </w:tc>
      </w:tr>
      <w:tr w:rsidR="00D86953" w:rsidRPr="0036099C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953" w:rsidRPr="0036099C" w:rsidRDefault="00D86953" w:rsidP="0036099C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953" w:rsidRPr="0036099C" w:rsidRDefault="00C43543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Estar logado</w:t>
            </w:r>
          </w:p>
        </w:tc>
      </w:tr>
      <w:tr w:rsidR="00D86953" w:rsidRPr="0036099C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953" w:rsidRPr="0036099C" w:rsidRDefault="00D86953" w:rsidP="0036099C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953" w:rsidRPr="0036099C" w:rsidRDefault="00C43543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há</w:t>
            </w:r>
          </w:p>
        </w:tc>
      </w:tr>
      <w:tr w:rsidR="00D86953" w:rsidRPr="0036099C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953" w:rsidRPr="0036099C" w:rsidRDefault="00866D40" w:rsidP="0036099C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953" w:rsidRPr="0036099C" w:rsidRDefault="00866D40" w:rsidP="0036099C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 xml:space="preserve">Sistema </w:t>
            </w:r>
          </w:p>
        </w:tc>
      </w:tr>
      <w:tr w:rsidR="00D86953" w:rsidRPr="0036099C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953" w:rsidRPr="0036099C" w:rsidRDefault="00D86953" w:rsidP="0036099C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953" w:rsidRPr="0036099C" w:rsidRDefault="001140B7" w:rsidP="002E542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Exibir tela </w:t>
            </w:r>
            <w:r w:rsidR="002E542D">
              <w:rPr>
                <w:sz w:val="22"/>
                <w:szCs w:val="22"/>
              </w:rPr>
              <w:t>de despesas</w:t>
            </w:r>
          </w:p>
        </w:tc>
      </w:tr>
      <w:tr w:rsidR="00D86953" w:rsidRPr="0036099C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953" w:rsidRPr="0036099C" w:rsidRDefault="00D86953" w:rsidP="0036099C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953" w:rsidRPr="0036099C" w:rsidRDefault="001140B7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Obter usuário logado</w:t>
            </w:r>
          </w:p>
        </w:tc>
      </w:tr>
      <w:tr w:rsidR="00D86953" w:rsidRPr="0036099C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953" w:rsidRPr="0036099C" w:rsidRDefault="00D86953" w:rsidP="0036099C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953" w:rsidRPr="0036099C" w:rsidRDefault="001140B7" w:rsidP="008F2D6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Buscar </w:t>
            </w:r>
            <w:r w:rsidR="008F2D67">
              <w:rPr>
                <w:sz w:val="22"/>
                <w:szCs w:val="22"/>
              </w:rPr>
              <w:t xml:space="preserve">despesas </w:t>
            </w:r>
            <w:r>
              <w:rPr>
                <w:sz w:val="22"/>
                <w:szCs w:val="22"/>
              </w:rPr>
              <w:t>relacionadas ao usuário logado</w:t>
            </w:r>
          </w:p>
        </w:tc>
      </w:tr>
      <w:tr w:rsidR="00D86953" w:rsidRPr="0036099C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953" w:rsidRPr="0036099C" w:rsidRDefault="00D86953" w:rsidP="0036099C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953" w:rsidRPr="0036099C" w:rsidRDefault="001140B7" w:rsidP="002E542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Atualizar lista de </w:t>
            </w:r>
            <w:r w:rsidR="002E542D">
              <w:rPr>
                <w:sz w:val="22"/>
                <w:szCs w:val="22"/>
              </w:rPr>
              <w:t>despesas</w:t>
            </w:r>
          </w:p>
        </w:tc>
      </w:tr>
      <w:tr w:rsidR="00D86953" w:rsidRPr="0036099C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953" w:rsidRPr="0036099C" w:rsidRDefault="001140B7" w:rsidP="002E542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Visualiza</w:t>
            </w:r>
            <w:r w:rsidR="00082F82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 dados </w:t>
            </w:r>
            <w:r w:rsidR="002E542D">
              <w:rPr>
                <w:sz w:val="22"/>
                <w:szCs w:val="22"/>
              </w:rPr>
              <w:t>das despesas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953" w:rsidRPr="0036099C" w:rsidRDefault="00D86953" w:rsidP="0036099C">
            <w:pPr>
              <w:spacing w:line="276" w:lineRule="auto"/>
              <w:rPr>
                <w:sz w:val="22"/>
                <w:szCs w:val="22"/>
              </w:rPr>
            </w:pPr>
          </w:p>
        </w:tc>
      </w:tr>
    </w:tbl>
    <w:p w:rsidR="00D86953" w:rsidRDefault="00D86953" w:rsidP="00D86953"/>
    <w:p w:rsidR="001140B7" w:rsidRDefault="001140B7" w:rsidP="001140B7">
      <w:pPr>
        <w:rPr>
          <w:sz w:val="22"/>
          <w:szCs w:val="22"/>
        </w:rPr>
      </w:pPr>
      <w:r w:rsidRPr="001140B7">
        <w:rPr>
          <w:sz w:val="22"/>
          <w:szCs w:val="22"/>
        </w:rPr>
        <w:t xml:space="preserve">- Cenário Alternativo 1: </w:t>
      </w:r>
      <w:r w:rsidR="00282162">
        <w:rPr>
          <w:sz w:val="22"/>
          <w:szCs w:val="22"/>
        </w:rPr>
        <w:t>Manter</w:t>
      </w:r>
      <w:r w:rsidRPr="001140B7">
        <w:rPr>
          <w:sz w:val="22"/>
          <w:szCs w:val="22"/>
        </w:rPr>
        <w:t xml:space="preserve"> </w:t>
      </w:r>
      <w:r w:rsidR="00AD3894">
        <w:rPr>
          <w:sz w:val="22"/>
          <w:szCs w:val="22"/>
        </w:rPr>
        <w:t xml:space="preserve">despesas </w:t>
      </w:r>
      <w:r>
        <w:rPr>
          <w:sz w:val="22"/>
          <w:szCs w:val="22"/>
        </w:rPr>
        <w:t xml:space="preserve">com filtro (traz </w:t>
      </w:r>
      <w:r w:rsidR="00AD3894">
        <w:rPr>
          <w:sz w:val="22"/>
          <w:szCs w:val="22"/>
        </w:rPr>
        <w:t xml:space="preserve">despesas </w:t>
      </w:r>
      <w:r>
        <w:rPr>
          <w:sz w:val="22"/>
          <w:szCs w:val="22"/>
        </w:rPr>
        <w:t>de acordo com filtro</w:t>
      </w:r>
      <w:r w:rsidRPr="001140B7">
        <w:rPr>
          <w:sz w:val="22"/>
          <w:szCs w:val="22"/>
        </w:rPr>
        <w:t>)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2E542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42D" w:rsidRPr="0036099C" w:rsidRDefault="002E542D" w:rsidP="002E542D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2D" w:rsidRPr="0036099C" w:rsidRDefault="00AD3894" w:rsidP="002E542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Manter </w:t>
            </w:r>
            <w:r w:rsidR="002E542D">
              <w:rPr>
                <w:sz w:val="22"/>
                <w:szCs w:val="22"/>
              </w:rPr>
              <w:t>Despesas por categoria</w:t>
            </w:r>
          </w:p>
        </w:tc>
      </w:tr>
      <w:tr w:rsidR="002E542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42D" w:rsidRPr="0036099C" w:rsidRDefault="002E542D" w:rsidP="002E542D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2D" w:rsidRPr="0036099C" w:rsidRDefault="002E542D" w:rsidP="002E542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 filtro (despesas de acordo com filtro)</w:t>
            </w:r>
          </w:p>
        </w:tc>
      </w:tr>
      <w:tr w:rsidR="002E542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42D" w:rsidRPr="0036099C" w:rsidRDefault="002E542D" w:rsidP="002E542D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2D" w:rsidRPr="0036099C" w:rsidRDefault="002E542D" w:rsidP="002E542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Usuário</w:t>
            </w:r>
          </w:p>
        </w:tc>
      </w:tr>
      <w:tr w:rsidR="002E542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42D" w:rsidRPr="0036099C" w:rsidRDefault="002E542D" w:rsidP="002E542D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2D" w:rsidRPr="0036099C" w:rsidRDefault="002E542D" w:rsidP="002E542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Estar logado</w:t>
            </w:r>
          </w:p>
        </w:tc>
      </w:tr>
      <w:tr w:rsidR="002E542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42D" w:rsidRPr="0036099C" w:rsidRDefault="002E542D" w:rsidP="002E542D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2D" w:rsidRPr="0036099C" w:rsidRDefault="002E542D" w:rsidP="002E542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há</w:t>
            </w:r>
          </w:p>
        </w:tc>
      </w:tr>
      <w:tr w:rsidR="002E542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42D" w:rsidRPr="0036099C" w:rsidRDefault="002E542D" w:rsidP="002E542D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42D" w:rsidRPr="0036099C" w:rsidRDefault="002E542D" w:rsidP="002E542D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 xml:space="preserve">Sistema </w:t>
            </w:r>
          </w:p>
        </w:tc>
      </w:tr>
      <w:tr w:rsidR="002E542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2D" w:rsidRPr="0036099C" w:rsidRDefault="002E542D" w:rsidP="002E542D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2D" w:rsidRPr="0036099C" w:rsidRDefault="002E542D" w:rsidP="00FB236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Exibir tela despesas</w:t>
            </w:r>
          </w:p>
        </w:tc>
      </w:tr>
      <w:tr w:rsidR="002E542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2D" w:rsidRPr="0036099C" w:rsidRDefault="002E542D" w:rsidP="002E542D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2D" w:rsidRPr="0036099C" w:rsidRDefault="002E542D" w:rsidP="002E542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Obter usuário logado</w:t>
            </w:r>
          </w:p>
        </w:tc>
      </w:tr>
      <w:tr w:rsidR="002E542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2D" w:rsidRPr="0036099C" w:rsidRDefault="002E542D" w:rsidP="002E542D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2D" w:rsidRPr="0036099C" w:rsidRDefault="002E542D" w:rsidP="002E542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Buscar despesas relacionadas ao usuário logado</w:t>
            </w:r>
          </w:p>
        </w:tc>
      </w:tr>
      <w:tr w:rsidR="002E542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2D" w:rsidRPr="0036099C" w:rsidRDefault="002E542D" w:rsidP="002E542D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2D" w:rsidRPr="0036099C" w:rsidRDefault="002E542D" w:rsidP="002E542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Atualizar lista de despesas</w:t>
            </w:r>
          </w:p>
        </w:tc>
      </w:tr>
      <w:tr w:rsidR="002E542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2D" w:rsidRPr="0036099C" w:rsidRDefault="002E542D" w:rsidP="002E542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Visualizar dados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2D" w:rsidRPr="0036099C" w:rsidRDefault="002E542D" w:rsidP="002E542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E542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2D" w:rsidRDefault="002E542D" w:rsidP="002E542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Informar filtro de dados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2D" w:rsidRPr="0036099C" w:rsidRDefault="002E542D" w:rsidP="002E542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E542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2D" w:rsidRDefault="002E542D" w:rsidP="002E542D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2D" w:rsidRPr="0036099C" w:rsidRDefault="002E542D" w:rsidP="002E542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 Buscar despesas de acordo com o filtro informado</w:t>
            </w:r>
          </w:p>
        </w:tc>
      </w:tr>
      <w:tr w:rsidR="002E542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2D" w:rsidRDefault="002E542D" w:rsidP="002E542D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2D" w:rsidRDefault="002E542D" w:rsidP="002E542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8. Buscar despesas </w:t>
            </w:r>
            <w:r>
              <w:rPr>
                <w:sz w:val="22"/>
                <w:szCs w:val="22"/>
              </w:rPr>
              <w:lastRenderedPageBreak/>
              <w:t>relacionadas ao usuário logado</w:t>
            </w:r>
          </w:p>
        </w:tc>
      </w:tr>
      <w:tr w:rsidR="002E542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2D" w:rsidRDefault="002E542D" w:rsidP="002E542D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2D" w:rsidRDefault="002E542D" w:rsidP="002E542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 Atualizar lista de despesas</w:t>
            </w:r>
          </w:p>
        </w:tc>
      </w:tr>
      <w:tr w:rsidR="002E542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2D" w:rsidRDefault="002E542D" w:rsidP="002E542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 Visualizar dados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2D" w:rsidRDefault="002E542D" w:rsidP="002E542D">
            <w:pPr>
              <w:spacing w:line="276" w:lineRule="auto"/>
              <w:rPr>
                <w:sz w:val="22"/>
                <w:szCs w:val="22"/>
              </w:rPr>
            </w:pPr>
          </w:p>
        </w:tc>
      </w:tr>
    </w:tbl>
    <w:p w:rsidR="001140B7" w:rsidRDefault="001140B7" w:rsidP="00D86953">
      <w:pPr>
        <w:rPr>
          <w:sz w:val="22"/>
          <w:szCs w:val="22"/>
        </w:rPr>
      </w:pPr>
    </w:p>
    <w:p w:rsidR="00282162" w:rsidRDefault="00282162" w:rsidP="00D86953">
      <w:r w:rsidRPr="001140B7">
        <w:rPr>
          <w:sz w:val="22"/>
          <w:szCs w:val="22"/>
        </w:rPr>
        <w:t xml:space="preserve">- </w:t>
      </w:r>
      <w:r>
        <w:rPr>
          <w:sz w:val="22"/>
          <w:szCs w:val="22"/>
        </w:rPr>
        <w:t>Cenário Alternativo 2</w:t>
      </w:r>
      <w:r w:rsidRPr="001140B7">
        <w:rPr>
          <w:sz w:val="22"/>
          <w:szCs w:val="22"/>
        </w:rPr>
        <w:t xml:space="preserve">: </w:t>
      </w:r>
      <w:r>
        <w:rPr>
          <w:sz w:val="22"/>
          <w:szCs w:val="22"/>
        </w:rPr>
        <w:t>Manter</w:t>
      </w:r>
      <w:r w:rsidR="00FB236B">
        <w:rPr>
          <w:sz w:val="22"/>
          <w:szCs w:val="22"/>
        </w:rPr>
        <w:t xml:space="preserve"> despesa </w:t>
      </w:r>
      <w:r>
        <w:rPr>
          <w:sz w:val="22"/>
          <w:szCs w:val="22"/>
        </w:rPr>
        <w:t xml:space="preserve">– Nova </w:t>
      </w:r>
      <w:r w:rsidR="00FB236B">
        <w:rPr>
          <w:sz w:val="22"/>
          <w:szCs w:val="22"/>
        </w:rPr>
        <w:t>despesa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282162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162" w:rsidRPr="0036099C" w:rsidRDefault="00282162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162" w:rsidRPr="0036099C" w:rsidRDefault="00FB236B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Manter Despesas por categoria</w:t>
            </w:r>
          </w:p>
        </w:tc>
      </w:tr>
      <w:tr w:rsidR="00282162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162" w:rsidRPr="0036099C" w:rsidRDefault="00282162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162" w:rsidRPr="0036099C" w:rsidRDefault="00282162" w:rsidP="00FB236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Nova </w:t>
            </w:r>
            <w:r w:rsidR="00FB236B">
              <w:rPr>
                <w:sz w:val="22"/>
                <w:szCs w:val="22"/>
              </w:rPr>
              <w:t>despesa</w:t>
            </w:r>
          </w:p>
        </w:tc>
      </w:tr>
      <w:tr w:rsidR="00282162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162" w:rsidRPr="0036099C" w:rsidRDefault="00282162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162" w:rsidRPr="0036099C" w:rsidRDefault="00FB236B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Usuário</w:t>
            </w:r>
          </w:p>
        </w:tc>
      </w:tr>
      <w:tr w:rsidR="00282162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162" w:rsidRPr="0036099C" w:rsidRDefault="00282162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162" w:rsidRPr="0036099C" w:rsidRDefault="00282162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Estar logado</w:t>
            </w:r>
          </w:p>
        </w:tc>
      </w:tr>
      <w:tr w:rsidR="00282162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162" w:rsidRPr="0036099C" w:rsidRDefault="00282162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162" w:rsidRPr="0036099C" w:rsidRDefault="00282162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há</w:t>
            </w:r>
          </w:p>
        </w:tc>
      </w:tr>
      <w:tr w:rsidR="00282162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162" w:rsidRPr="0036099C" w:rsidRDefault="00282162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162" w:rsidRPr="0036099C" w:rsidRDefault="00282162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 xml:space="preserve">Sistema </w:t>
            </w:r>
          </w:p>
        </w:tc>
      </w:tr>
      <w:tr w:rsidR="00282162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162" w:rsidRPr="0036099C" w:rsidRDefault="00282162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162" w:rsidRPr="0036099C" w:rsidRDefault="00282162" w:rsidP="00FB236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Exibir tela </w:t>
            </w:r>
            <w:r w:rsidR="00FB236B">
              <w:rPr>
                <w:sz w:val="22"/>
                <w:szCs w:val="22"/>
              </w:rPr>
              <w:t>despesa</w:t>
            </w:r>
          </w:p>
        </w:tc>
      </w:tr>
      <w:tr w:rsidR="00282162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162" w:rsidRPr="0036099C" w:rsidRDefault="00282162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162" w:rsidRPr="0036099C" w:rsidRDefault="00282162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Obter usuário logado</w:t>
            </w:r>
          </w:p>
        </w:tc>
      </w:tr>
      <w:tr w:rsidR="00282162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162" w:rsidRPr="0036099C" w:rsidRDefault="00282162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162" w:rsidRPr="0036099C" w:rsidRDefault="00282162" w:rsidP="00FB236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Buscar </w:t>
            </w:r>
            <w:r w:rsidR="00FB236B">
              <w:rPr>
                <w:sz w:val="22"/>
                <w:szCs w:val="22"/>
              </w:rPr>
              <w:t xml:space="preserve">despesas </w:t>
            </w:r>
            <w:r>
              <w:rPr>
                <w:sz w:val="22"/>
                <w:szCs w:val="22"/>
              </w:rPr>
              <w:t>relacionadas ao usuário logado</w:t>
            </w:r>
          </w:p>
        </w:tc>
      </w:tr>
      <w:tr w:rsidR="00282162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162" w:rsidRPr="0036099C" w:rsidRDefault="00282162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162" w:rsidRPr="0036099C" w:rsidRDefault="00282162" w:rsidP="00FB236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Atualizar lista de </w:t>
            </w:r>
            <w:r w:rsidR="00FB236B">
              <w:rPr>
                <w:sz w:val="22"/>
                <w:szCs w:val="22"/>
              </w:rPr>
              <w:t>despesa</w:t>
            </w:r>
          </w:p>
        </w:tc>
      </w:tr>
      <w:tr w:rsidR="00282162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162" w:rsidRPr="0036099C" w:rsidRDefault="00282162" w:rsidP="0028216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FB236B">
              <w:rPr>
                <w:sz w:val="22"/>
                <w:szCs w:val="22"/>
              </w:rPr>
              <w:t>. Selecionar opção cadastrar despesa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162" w:rsidRPr="0036099C" w:rsidRDefault="00282162" w:rsidP="00491DB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82162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162" w:rsidRDefault="00282162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162" w:rsidRPr="0036099C" w:rsidRDefault="00282162" w:rsidP="00FB236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 </w:t>
            </w:r>
            <w:r w:rsidR="00002CBD">
              <w:rPr>
                <w:sz w:val="22"/>
                <w:szCs w:val="22"/>
              </w:rPr>
              <w:t>Executar caso de uso c</w:t>
            </w:r>
            <w:r w:rsidR="005B58C3">
              <w:rPr>
                <w:sz w:val="22"/>
                <w:szCs w:val="22"/>
              </w:rPr>
              <w:t>r</w:t>
            </w:r>
            <w:r w:rsidR="00002CBD">
              <w:rPr>
                <w:sz w:val="22"/>
                <w:szCs w:val="22"/>
              </w:rPr>
              <w:t>iar</w:t>
            </w:r>
            <w:r w:rsidR="005B58C3">
              <w:rPr>
                <w:sz w:val="22"/>
                <w:szCs w:val="22"/>
              </w:rPr>
              <w:t xml:space="preserve"> </w:t>
            </w:r>
            <w:r w:rsidR="00FB236B">
              <w:rPr>
                <w:sz w:val="22"/>
                <w:szCs w:val="22"/>
              </w:rPr>
              <w:t>despesa</w:t>
            </w:r>
          </w:p>
        </w:tc>
      </w:tr>
      <w:tr w:rsidR="00282162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162" w:rsidRDefault="00FE3B80" w:rsidP="00FB236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 Preencher atributos da </w:t>
            </w:r>
            <w:r w:rsidR="00FB236B">
              <w:rPr>
                <w:sz w:val="22"/>
                <w:szCs w:val="22"/>
              </w:rPr>
              <w:t>despesa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162" w:rsidRPr="0036099C" w:rsidRDefault="00282162" w:rsidP="00491DB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82162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162" w:rsidRDefault="00FE3B80" w:rsidP="00FB236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8. Clicar no botão </w:t>
            </w:r>
            <w:r w:rsidR="00FB236B">
              <w:rPr>
                <w:sz w:val="22"/>
                <w:szCs w:val="22"/>
              </w:rPr>
              <w:t>cadastrar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162" w:rsidRDefault="00282162" w:rsidP="00491DB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82162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162" w:rsidRDefault="00282162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162" w:rsidRDefault="00FE3B80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 Validar dados</w:t>
            </w:r>
          </w:p>
        </w:tc>
      </w:tr>
      <w:tr w:rsidR="00FE3B80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B80" w:rsidRDefault="00FE3B80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B80" w:rsidRDefault="00FE3B80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 Gravar dados</w:t>
            </w:r>
          </w:p>
        </w:tc>
      </w:tr>
      <w:tr w:rsidR="00FE3B80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B80" w:rsidRDefault="00FE3B80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B80" w:rsidRDefault="00FE3B80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 Exibir mensagem de sucesso</w:t>
            </w:r>
          </w:p>
        </w:tc>
      </w:tr>
      <w:tr w:rsidR="00FE3B80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B80" w:rsidRDefault="00FE3B80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B80" w:rsidRDefault="00FE3B80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12. </w:t>
            </w:r>
            <w:r w:rsidR="001C0325">
              <w:rPr>
                <w:sz w:val="22"/>
                <w:szCs w:val="22"/>
              </w:rPr>
              <w:t xml:space="preserve">Buscar </w:t>
            </w:r>
            <w:r w:rsidR="00491DB9">
              <w:rPr>
                <w:sz w:val="22"/>
                <w:szCs w:val="22"/>
              </w:rPr>
              <w:t xml:space="preserve">despesas </w:t>
            </w:r>
            <w:r w:rsidR="001C0325">
              <w:rPr>
                <w:sz w:val="22"/>
                <w:szCs w:val="22"/>
              </w:rPr>
              <w:t>relacionadas ao usuário logado</w:t>
            </w:r>
          </w:p>
        </w:tc>
      </w:tr>
      <w:tr w:rsidR="00FE3B80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B80" w:rsidRDefault="00FE3B80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B80" w:rsidRDefault="00FE3B80" w:rsidP="00FB236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13. Atualizar lista </w:t>
            </w:r>
            <w:r w:rsidR="00FB236B">
              <w:rPr>
                <w:sz w:val="22"/>
                <w:szCs w:val="22"/>
              </w:rPr>
              <w:t>despesa</w:t>
            </w:r>
          </w:p>
        </w:tc>
      </w:tr>
      <w:tr w:rsidR="00FE3B80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B80" w:rsidRDefault="00FE3B80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 Visualiza</w:t>
            </w:r>
            <w:r w:rsidR="001C0325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 dados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B80" w:rsidRDefault="00FE3B80" w:rsidP="00491DB9">
            <w:pPr>
              <w:spacing w:line="276" w:lineRule="auto"/>
              <w:rPr>
                <w:sz w:val="22"/>
                <w:szCs w:val="22"/>
              </w:rPr>
            </w:pPr>
          </w:p>
        </w:tc>
      </w:tr>
    </w:tbl>
    <w:p w:rsidR="00FE3B80" w:rsidRDefault="00FE3B80"/>
    <w:p w:rsidR="0068200D" w:rsidRDefault="00FE3B80">
      <w:r w:rsidRPr="001140B7">
        <w:rPr>
          <w:sz w:val="22"/>
          <w:szCs w:val="22"/>
        </w:rPr>
        <w:t xml:space="preserve">- </w:t>
      </w:r>
      <w:r>
        <w:rPr>
          <w:sz w:val="22"/>
          <w:szCs w:val="22"/>
        </w:rPr>
        <w:t>Cenário Alternativo 3</w:t>
      </w:r>
      <w:r w:rsidRPr="001140B7">
        <w:rPr>
          <w:sz w:val="22"/>
          <w:szCs w:val="22"/>
        </w:rPr>
        <w:t xml:space="preserve">: </w:t>
      </w:r>
      <w:r>
        <w:rPr>
          <w:sz w:val="22"/>
          <w:szCs w:val="22"/>
        </w:rPr>
        <w:t>Manter</w:t>
      </w:r>
      <w:r w:rsidR="0051499D">
        <w:rPr>
          <w:sz w:val="22"/>
          <w:szCs w:val="22"/>
        </w:rPr>
        <w:t xml:space="preserve"> despesa</w:t>
      </w:r>
      <w:r>
        <w:rPr>
          <w:sz w:val="22"/>
          <w:szCs w:val="22"/>
        </w:rPr>
        <w:t xml:space="preserve">– </w:t>
      </w:r>
      <w:r w:rsidR="0068200D">
        <w:rPr>
          <w:sz w:val="22"/>
          <w:szCs w:val="22"/>
        </w:rPr>
        <w:t>Editar</w:t>
      </w:r>
      <w:r>
        <w:rPr>
          <w:sz w:val="22"/>
          <w:szCs w:val="22"/>
        </w:rPr>
        <w:t xml:space="preserve"> </w:t>
      </w:r>
      <w:r w:rsidR="0051499D">
        <w:rPr>
          <w:sz w:val="22"/>
          <w:szCs w:val="22"/>
        </w:rPr>
        <w:t>despesa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68200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00D" w:rsidRPr="0036099C" w:rsidRDefault="0068200D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0D" w:rsidRPr="0036099C" w:rsidRDefault="0051499D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Manter Despesas por categoria</w:t>
            </w:r>
          </w:p>
        </w:tc>
      </w:tr>
      <w:tr w:rsidR="0068200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00D" w:rsidRPr="0036099C" w:rsidRDefault="0068200D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0D" w:rsidRPr="0036099C" w:rsidRDefault="0068200D" w:rsidP="0051499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Editar </w:t>
            </w:r>
            <w:r w:rsidR="0051499D">
              <w:rPr>
                <w:sz w:val="22"/>
                <w:szCs w:val="22"/>
              </w:rPr>
              <w:t>despesa</w:t>
            </w:r>
          </w:p>
        </w:tc>
      </w:tr>
      <w:tr w:rsidR="0068200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00D" w:rsidRPr="0036099C" w:rsidRDefault="0068200D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0D" w:rsidRPr="0036099C" w:rsidRDefault="0051499D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Usuário</w:t>
            </w:r>
          </w:p>
        </w:tc>
      </w:tr>
      <w:tr w:rsidR="0068200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00D" w:rsidRPr="0036099C" w:rsidRDefault="0068200D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0D" w:rsidRPr="0036099C" w:rsidRDefault="0068200D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Estar logado</w:t>
            </w:r>
          </w:p>
        </w:tc>
      </w:tr>
      <w:tr w:rsidR="0068200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00D" w:rsidRPr="0036099C" w:rsidRDefault="0068200D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0D" w:rsidRPr="0036099C" w:rsidRDefault="0068200D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há</w:t>
            </w:r>
          </w:p>
        </w:tc>
      </w:tr>
      <w:tr w:rsidR="0068200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00D" w:rsidRPr="0036099C" w:rsidRDefault="0068200D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00D" w:rsidRPr="0036099C" w:rsidRDefault="0068200D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 xml:space="preserve">Sistema </w:t>
            </w:r>
          </w:p>
        </w:tc>
      </w:tr>
      <w:tr w:rsidR="0068200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0D" w:rsidRPr="0036099C" w:rsidRDefault="0068200D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0D" w:rsidRPr="0036099C" w:rsidRDefault="0068200D" w:rsidP="0051499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Exibir tela manter </w:t>
            </w:r>
            <w:r w:rsidR="0051499D">
              <w:rPr>
                <w:sz w:val="22"/>
                <w:szCs w:val="22"/>
              </w:rPr>
              <w:t>despesa</w:t>
            </w:r>
          </w:p>
        </w:tc>
      </w:tr>
      <w:tr w:rsidR="0068200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0D" w:rsidRPr="0036099C" w:rsidRDefault="0068200D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0D" w:rsidRPr="0036099C" w:rsidRDefault="0068200D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Obter usuário logado</w:t>
            </w:r>
          </w:p>
        </w:tc>
      </w:tr>
      <w:tr w:rsidR="0068200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0D" w:rsidRPr="0036099C" w:rsidRDefault="0068200D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0D" w:rsidRPr="0036099C" w:rsidRDefault="0068200D" w:rsidP="0051499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Buscar </w:t>
            </w:r>
            <w:r w:rsidR="0051499D">
              <w:rPr>
                <w:sz w:val="22"/>
                <w:szCs w:val="22"/>
              </w:rPr>
              <w:t xml:space="preserve">despesas </w:t>
            </w:r>
            <w:r>
              <w:rPr>
                <w:sz w:val="22"/>
                <w:szCs w:val="22"/>
              </w:rPr>
              <w:t>relacionadas ao usuário logado</w:t>
            </w:r>
          </w:p>
        </w:tc>
      </w:tr>
      <w:tr w:rsidR="0068200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0D" w:rsidRPr="0036099C" w:rsidRDefault="0068200D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0D" w:rsidRPr="0036099C" w:rsidRDefault="0068200D" w:rsidP="0051499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Atualizar lista de </w:t>
            </w:r>
            <w:r w:rsidR="0051499D">
              <w:rPr>
                <w:sz w:val="22"/>
                <w:szCs w:val="22"/>
              </w:rPr>
              <w:t>despesa</w:t>
            </w:r>
          </w:p>
        </w:tc>
      </w:tr>
      <w:tr w:rsidR="0068200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0D" w:rsidRPr="0036099C" w:rsidRDefault="0068200D" w:rsidP="0051499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Selecionar opção editar </w:t>
            </w:r>
            <w:r w:rsidR="0051499D">
              <w:rPr>
                <w:sz w:val="22"/>
                <w:szCs w:val="22"/>
              </w:rPr>
              <w:t>despesa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0D" w:rsidRPr="0036099C" w:rsidRDefault="0068200D" w:rsidP="00491DB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68200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0D" w:rsidRDefault="0068200D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0D" w:rsidRPr="0036099C" w:rsidRDefault="0068200D" w:rsidP="004C407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 Executar caso de uso editar </w:t>
            </w:r>
            <w:r w:rsidR="004C407B">
              <w:rPr>
                <w:sz w:val="22"/>
                <w:szCs w:val="22"/>
              </w:rPr>
              <w:lastRenderedPageBreak/>
              <w:t>despesa</w:t>
            </w:r>
          </w:p>
        </w:tc>
      </w:tr>
      <w:tr w:rsidR="0068200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0D" w:rsidRDefault="0068200D" w:rsidP="0051499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7. Preencher atributos da </w:t>
            </w:r>
            <w:r w:rsidR="0051499D">
              <w:rPr>
                <w:sz w:val="22"/>
                <w:szCs w:val="22"/>
              </w:rPr>
              <w:t>despesa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0D" w:rsidRPr="0036099C" w:rsidRDefault="0068200D" w:rsidP="00491DB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68200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0D" w:rsidRDefault="0068200D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Clicar no botão salvar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0D" w:rsidRDefault="0068200D" w:rsidP="00491DB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68200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0D" w:rsidRDefault="0068200D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0D" w:rsidRDefault="0068200D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 Validar dados</w:t>
            </w:r>
          </w:p>
        </w:tc>
      </w:tr>
      <w:tr w:rsidR="0068200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0D" w:rsidRDefault="0068200D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0D" w:rsidRDefault="0068200D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 Gravar dados</w:t>
            </w:r>
          </w:p>
        </w:tc>
      </w:tr>
      <w:tr w:rsidR="0068200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0D" w:rsidRDefault="0068200D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0D" w:rsidRDefault="0068200D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 Exibir mensagem de sucesso</w:t>
            </w:r>
          </w:p>
        </w:tc>
      </w:tr>
      <w:tr w:rsidR="0068200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0D" w:rsidRDefault="0068200D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0D" w:rsidRDefault="0068200D" w:rsidP="0051499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12. </w:t>
            </w:r>
            <w:r w:rsidR="005562FF">
              <w:rPr>
                <w:sz w:val="22"/>
                <w:szCs w:val="22"/>
              </w:rPr>
              <w:t xml:space="preserve">Buscar </w:t>
            </w:r>
            <w:r w:rsidR="0051499D">
              <w:rPr>
                <w:sz w:val="22"/>
                <w:szCs w:val="22"/>
              </w:rPr>
              <w:t xml:space="preserve">despesas </w:t>
            </w:r>
            <w:r w:rsidR="005562FF">
              <w:rPr>
                <w:sz w:val="22"/>
                <w:szCs w:val="22"/>
              </w:rPr>
              <w:t>relacionadas ao usuário logado</w:t>
            </w:r>
          </w:p>
        </w:tc>
      </w:tr>
      <w:tr w:rsidR="0068200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0D" w:rsidRDefault="0068200D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0D" w:rsidRDefault="0068200D" w:rsidP="0051499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13. Atualizar lista </w:t>
            </w:r>
            <w:r w:rsidR="0051499D">
              <w:rPr>
                <w:sz w:val="22"/>
                <w:szCs w:val="22"/>
              </w:rPr>
              <w:t>despesas</w:t>
            </w:r>
          </w:p>
        </w:tc>
      </w:tr>
      <w:tr w:rsidR="0068200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0D" w:rsidRDefault="0068200D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 Visualiza</w:t>
            </w:r>
            <w:r w:rsidR="005562FF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 dados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0D" w:rsidRDefault="0068200D" w:rsidP="00491DB9">
            <w:pPr>
              <w:spacing w:line="276" w:lineRule="auto"/>
              <w:rPr>
                <w:sz w:val="22"/>
                <w:szCs w:val="22"/>
              </w:rPr>
            </w:pPr>
          </w:p>
        </w:tc>
      </w:tr>
    </w:tbl>
    <w:p w:rsidR="007B2B91" w:rsidRDefault="007B2B91"/>
    <w:p w:rsidR="007B2B91" w:rsidRDefault="007B2B91">
      <w:r w:rsidRPr="001140B7">
        <w:rPr>
          <w:sz w:val="22"/>
          <w:szCs w:val="22"/>
        </w:rPr>
        <w:t xml:space="preserve">- </w:t>
      </w:r>
      <w:r>
        <w:rPr>
          <w:sz w:val="22"/>
          <w:szCs w:val="22"/>
        </w:rPr>
        <w:t>Cenário Alternativo 4</w:t>
      </w:r>
      <w:r w:rsidRPr="001140B7">
        <w:rPr>
          <w:sz w:val="22"/>
          <w:szCs w:val="22"/>
        </w:rPr>
        <w:t xml:space="preserve">: </w:t>
      </w:r>
      <w:r>
        <w:rPr>
          <w:sz w:val="22"/>
          <w:szCs w:val="22"/>
        </w:rPr>
        <w:t>Manter</w:t>
      </w:r>
      <w:r w:rsidR="0051499D">
        <w:rPr>
          <w:sz w:val="22"/>
          <w:szCs w:val="22"/>
        </w:rPr>
        <w:t xml:space="preserve"> despesa </w:t>
      </w:r>
      <w:r>
        <w:rPr>
          <w:sz w:val="22"/>
          <w:szCs w:val="22"/>
        </w:rPr>
        <w:t xml:space="preserve">– Excluir </w:t>
      </w:r>
      <w:r w:rsidR="0051499D">
        <w:rPr>
          <w:sz w:val="22"/>
          <w:szCs w:val="22"/>
        </w:rPr>
        <w:t xml:space="preserve">despesa </w:t>
      </w:r>
      <w:r w:rsidR="001C0325">
        <w:rPr>
          <w:sz w:val="22"/>
          <w:szCs w:val="22"/>
        </w:rPr>
        <w:t>(Confirmar a exclusão)</w:t>
      </w:r>
      <w:r>
        <w:t xml:space="preserve"> 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51499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99D" w:rsidRPr="0036099C" w:rsidRDefault="0051499D" w:rsidP="0051499D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9D" w:rsidRPr="0036099C" w:rsidRDefault="0051499D" w:rsidP="0051499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Manter Despesas por categoria</w:t>
            </w:r>
          </w:p>
        </w:tc>
      </w:tr>
      <w:tr w:rsidR="0051499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99D" w:rsidRPr="0036099C" w:rsidRDefault="0051499D" w:rsidP="0051499D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9D" w:rsidRPr="0036099C" w:rsidRDefault="0051499D" w:rsidP="00FC46D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Excluir </w:t>
            </w:r>
            <w:r w:rsidR="00FC46D9">
              <w:rPr>
                <w:sz w:val="22"/>
                <w:szCs w:val="22"/>
              </w:rPr>
              <w:t xml:space="preserve">despesa </w:t>
            </w:r>
            <w:r>
              <w:rPr>
                <w:sz w:val="22"/>
                <w:szCs w:val="22"/>
              </w:rPr>
              <w:t>(Confirmar a exclusão)</w:t>
            </w:r>
          </w:p>
        </w:tc>
      </w:tr>
      <w:tr w:rsidR="0051499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99D" w:rsidRPr="0036099C" w:rsidRDefault="0051499D" w:rsidP="0051499D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9D" w:rsidRPr="0036099C" w:rsidRDefault="00FC46D9" w:rsidP="0051499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Usuário</w:t>
            </w:r>
          </w:p>
        </w:tc>
      </w:tr>
      <w:tr w:rsidR="0051499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99D" w:rsidRPr="0036099C" w:rsidRDefault="0051499D" w:rsidP="0051499D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9D" w:rsidRPr="0036099C" w:rsidRDefault="0051499D" w:rsidP="0051499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Estar logado</w:t>
            </w:r>
          </w:p>
        </w:tc>
      </w:tr>
      <w:tr w:rsidR="0051499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99D" w:rsidRPr="0036099C" w:rsidRDefault="0051499D" w:rsidP="0051499D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9D" w:rsidRPr="0036099C" w:rsidRDefault="0051499D" w:rsidP="0051499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há</w:t>
            </w:r>
          </w:p>
        </w:tc>
      </w:tr>
      <w:tr w:rsidR="0051499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99D" w:rsidRPr="0036099C" w:rsidRDefault="0051499D" w:rsidP="0051499D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99D" w:rsidRPr="0036099C" w:rsidRDefault="0051499D" w:rsidP="0051499D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 xml:space="preserve">Sistema </w:t>
            </w:r>
          </w:p>
        </w:tc>
      </w:tr>
      <w:tr w:rsidR="0051499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9D" w:rsidRPr="0036099C" w:rsidRDefault="0051499D" w:rsidP="0051499D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9D" w:rsidRPr="0036099C" w:rsidRDefault="00FC46D9" w:rsidP="00FC46D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Exibir tela</w:t>
            </w:r>
            <w:r w:rsidR="0051499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despesa</w:t>
            </w:r>
          </w:p>
        </w:tc>
      </w:tr>
      <w:tr w:rsidR="0051499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9D" w:rsidRPr="0036099C" w:rsidRDefault="0051499D" w:rsidP="0051499D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9D" w:rsidRPr="0036099C" w:rsidRDefault="0051499D" w:rsidP="0051499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Obter usuário logado</w:t>
            </w:r>
          </w:p>
        </w:tc>
      </w:tr>
      <w:tr w:rsidR="0051499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9D" w:rsidRPr="0036099C" w:rsidRDefault="0051499D" w:rsidP="0051499D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9D" w:rsidRPr="0036099C" w:rsidRDefault="0051499D" w:rsidP="00FC46D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Buscar </w:t>
            </w:r>
            <w:r w:rsidR="00FC46D9">
              <w:rPr>
                <w:sz w:val="22"/>
                <w:szCs w:val="22"/>
              </w:rPr>
              <w:t xml:space="preserve">despesas </w:t>
            </w:r>
            <w:r>
              <w:rPr>
                <w:sz w:val="22"/>
                <w:szCs w:val="22"/>
              </w:rPr>
              <w:t>relacionadas ao usuário logado</w:t>
            </w:r>
          </w:p>
        </w:tc>
      </w:tr>
      <w:tr w:rsidR="0051499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9D" w:rsidRPr="0036099C" w:rsidRDefault="0051499D" w:rsidP="0051499D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9D" w:rsidRPr="0036099C" w:rsidRDefault="0051499D" w:rsidP="00FC46D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Atualizar lista de </w:t>
            </w:r>
            <w:r w:rsidR="00FC46D9">
              <w:rPr>
                <w:sz w:val="22"/>
                <w:szCs w:val="22"/>
              </w:rPr>
              <w:t>despesas</w:t>
            </w:r>
          </w:p>
        </w:tc>
      </w:tr>
      <w:tr w:rsidR="0051499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9D" w:rsidRPr="0036099C" w:rsidRDefault="0051499D" w:rsidP="00FC46D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Selecionar opção excluir </w:t>
            </w:r>
            <w:r w:rsidR="00FC46D9">
              <w:rPr>
                <w:sz w:val="22"/>
                <w:szCs w:val="22"/>
              </w:rPr>
              <w:t>despesa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9D" w:rsidRPr="0036099C" w:rsidRDefault="0051499D" w:rsidP="0051499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51499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9D" w:rsidRDefault="0051499D" w:rsidP="0051499D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9D" w:rsidRPr="0036099C" w:rsidRDefault="0051499D" w:rsidP="0051499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Exibir box de confirmação de exclusão</w:t>
            </w:r>
          </w:p>
        </w:tc>
      </w:tr>
      <w:tr w:rsidR="0051499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9D" w:rsidRDefault="0051499D" w:rsidP="0051499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 Confirmar a exclusão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9D" w:rsidRPr="0036099C" w:rsidRDefault="0051499D" w:rsidP="0051499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51499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9D" w:rsidRDefault="0051499D" w:rsidP="0051499D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9D" w:rsidRDefault="0051499D" w:rsidP="0051499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Exibir mensagem de sucesso</w:t>
            </w:r>
          </w:p>
        </w:tc>
      </w:tr>
      <w:tr w:rsidR="0051499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9D" w:rsidRDefault="0051499D" w:rsidP="0051499D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9D" w:rsidRDefault="0051499D" w:rsidP="00FC46D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9. Buscar </w:t>
            </w:r>
            <w:r w:rsidR="00FC46D9">
              <w:rPr>
                <w:sz w:val="22"/>
                <w:szCs w:val="22"/>
              </w:rPr>
              <w:t xml:space="preserve">despesas </w:t>
            </w:r>
            <w:r>
              <w:rPr>
                <w:sz w:val="22"/>
                <w:szCs w:val="22"/>
              </w:rPr>
              <w:t>relacionadas ao usuário logado</w:t>
            </w:r>
          </w:p>
        </w:tc>
      </w:tr>
      <w:tr w:rsidR="0051499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9D" w:rsidRDefault="0051499D" w:rsidP="0051499D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9D" w:rsidRDefault="0051499D" w:rsidP="00FC46D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10. Atualizar lista </w:t>
            </w:r>
            <w:r w:rsidR="00FC46D9">
              <w:rPr>
                <w:sz w:val="22"/>
                <w:szCs w:val="22"/>
              </w:rPr>
              <w:t>de despesas</w:t>
            </w:r>
          </w:p>
        </w:tc>
      </w:tr>
      <w:tr w:rsidR="0051499D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9D" w:rsidRDefault="0051499D" w:rsidP="0051499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 Visualizar dados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9D" w:rsidRDefault="0051499D" w:rsidP="0051499D">
            <w:pPr>
              <w:spacing w:line="276" w:lineRule="auto"/>
              <w:rPr>
                <w:sz w:val="22"/>
                <w:szCs w:val="22"/>
              </w:rPr>
            </w:pPr>
          </w:p>
        </w:tc>
      </w:tr>
    </w:tbl>
    <w:p w:rsidR="00722D73" w:rsidRDefault="00722D73">
      <w:r>
        <w:br w:type="page"/>
      </w:r>
    </w:p>
    <w:p w:rsidR="001C0325" w:rsidRDefault="001C0325">
      <w:r w:rsidRPr="001140B7">
        <w:rPr>
          <w:sz w:val="22"/>
          <w:szCs w:val="22"/>
        </w:rPr>
        <w:lastRenderedPageBreak/>
        <w:t xml:space="preserve">- </w:t>
      </w:r>
      <w:r>
        <w:rPr>
          <w:sz w:val="22"/>
          <w:szCs w:val="22"/>
        </w:rPr>
        <w:t>Cenário Alternativo 4</w:t>
      </w:r>
      <w:r w:rsidRPr="001140B7">
        <w:rPr>
          <w:sz w:val="22"/>
          <w:szCs w:val="22"/>
        </w:rPr>
        <w:t xml:space="preserve">: </w:t>
      </w:r>
      <w:r>
        <w:rPr>
          <w:sz w:val="22"/>
          <w:szCs w:val="22"/>
        </w:rPr>
        <w:t>Manter</w:t>
      </w:r>
      <w:r w:rsidR="00FC46D9">
        <w:rPr>
          <w:sz w:val="22"/>
          <w:szCs w:val="22"/>
        </w:rPr>
        <w:t xml:space="preserve"> despesa </w:t>
      </w:r>
      <w:r>
        <w:rPr>
          <w:sz w:val="22"/>
          <w:szCs w:val="22"/>
        </w:rPr>
        <w:t xml:space="preserve">– Excluir </w:t>
      </w:r>
      <w:r w:rsidR="00FC46D9">
        <w:rPr>
          <w:sz w:val="22"/>
          <w:szCs w:val="22"/>
        </w:rPr>
        <w:t xml:space="preserve">despesa </w:t>
      </w:r>
      <w:r>
        <w:rPr>
          <w:sz w:val="22"/>
          <w:szCs w:val="22"/>
        </w:rPr>
        <w:t>(Cancelar a exclusão da</w:t>
      </w:r>
      <w:r w:rsidR="00FC46D9">
        <w:rPr>
          <w:sz w:val="22"/>
          <w:szCs w:val="22"/>
        </w:rPr>
        <w:t xml:space="preserve"> despesa</w:t>
      </w:r>
      <w:r>
        <w:rPr>
          <w:sz w:val="22"/>
          <w:szCs w:val="22"/>
        </w:rPr>
        <w:t>)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1C0325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325" w:rsidRPr="0036099C" w:rsidRDefault="001C0325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325" w:rsidRPr="0036099C" w:rsidRDefault="00FC46D9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Manter Despesas por categoria</w:t>
            </w:r>
          </w:p>
        </w:tc>
      </w:tr>
      <w:tr w:rsidR="001C0325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325" w:rsidRPr="0036099C" w:rsidRDefault="001C0325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325" w:rsidRPr="0036099C" w:rsidRDefault="001C0325" w:rsidP="00FC46D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Excluir </w:t>
            </w:r>
            <w:r w:rsidR="00FC46D9">
              <w:rPr>
                <w:sz w:val="22"/>
                <w:szCs w:val="22"/>
              </w:rPr>
              <w:t xml:space="preserve">despesa </w:t>
            </w:r>
            <w:r>
              <w:rPr>
                <w:sz w:val="22"/>
                <w:szCs w:val="22"/>
              </w:rPr>
              <w:t>(Cancelar a exclusão da</w:t>
            </w:r>
            <w:r w:rsidR="00FC46D9">
              <w:rPr>
                <w:sz w:val="22"/>
                <w:szCs w:val="22"/>
              </w:rPr>
              <w:t xml:space="preserve"> despesa</w:t>
            </w:r>
            <w:r>
              <w:rPr>
                <w:sz w:val="22"/>
                <w:szCs w:val="22"/>
              </w:rPr>
              <w:t>)</w:t>
            </w:r>
          </w:p>
        </w:tc>
      </w:tr>
      <w:tr w:rsidR="001C0325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325" w:rsidRPr="0036099C" w:rsidRDefault="001C0325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325" w:rsidRPr="0036099C" w:rsidRDefault="00FC46D9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Usuário</w:t>
            </w:r>
          </w:p>
        </w:tc>
      </w:tr>
      <w:tr w:rsidR="001C0325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325" w:rsidRPr="0036099C" w:rsidRDefault="001C0325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325" w:rsidRPr="0036099C" w:rsidRDefault="001C0325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Estar logado</w:t>
            </w:r>
          </w:p>
        </w:tc>
      </w:tr>
      <w:tr w:rsidR="001C0325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325" w:rsidRPr="0036099C" w:rsidRDefault="001C0325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325" w:rsidRPr="0036099C" w:rsidRDefault="001C0325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há</w:t>
            </w:r>
          </w:p>
        </w:tc>
      </w:tr>
      <w:tr w:rsidR="001C0325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325" w:rsidRPr="0036099C" w:rsidRDefault="001C0325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325" w:rsidRPr="0036099C" w:rsidRDefault="001C0325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 xml:space="preserve">Sistema </w:t>
            </w:r>
          </w:p>
        </w:tc>
      </w:tr>
      <w:tr w:rsidR="001C0325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325" w:rsidRPr="0036099C" w:rsidRDefault="001C0325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325" w:rsidRPr="0036099C" w:rsidRDefault="001C0325" w:rsidP="00FC46D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Exibir tela </w:t>
            </w:r>
            <w:r w:rsidR="00FC46D9">
              <w:rPr>
                <w:sz w:val="22"/>
                <w:szCs w:val="22"/>
              </w:rPr>
              <w:t>de despesa</w:t>
            </w:r>
          </w:p>
        </w:tc>
      </w:tr>
      <w:tr w:rsidR="001C0325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325" w:rsidRPr="0036099C" w:rsidRDefault="001C0325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325" w:rsidRPr="0036099C" w:rsidRDefault="001C0325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Obter usuário logado</w:t>
            </w:r>
          </w:p>
        </w:tc>
      </w:tr>
      <w:tr w:rsidR="001C0325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325" w:rsidRPr="0036099C" w:rsidRDefault="001C0325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325" w:rsidRPr="0036099C" w:rsidRDefault="001C0325" w:rsidP="00FC46D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Buscar </w:t>
            </w:r>
            <w:r w:rsidR="00FC46D9">
              <w:rPr>
                <w:sz w:val="22"/>
                <w:szCs w:val="22"/>
              </w:rPr>
              <w:t xml:space="preserve">despesas </w:t>
            </w:r>
            <w:r>
              <w:rPr>
                <w:sz w:val="22"/>
                <w:szCs w:val="22"/>
              </w:rPr>
              <w:t>relacionadas ao usuário logado</w:t>
            </w:r>
          </w:p>
        </w:tc>
      </w:tr>
      <w:tr w:rsidR="001C0325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325" w:rsidRPr="0036099C" w:rsidRDefault="001C0325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325" w:rsidRPr="0036099C" w:rsidRDefault="001C0325" w:rsidP="00FC46D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Atualizar lista de </w:t>
            </w:r>
            <w:r w:rsidR="00FC46D9">
              <w:rPr>
                <w:sz w:val="22"/>
                <w:szCs w:val="22"/>
              </w:rPr>
              <w:t>despesas</w:t>
            </w:r>
          </w:p>
        </w:tc>
      </w:tr>
      <w:tr w:rsidR="001C0325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325" w:rsidRPr="0036099C" w:rsidRDefault="001C0325" w:rsidP="00FC46D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Selecionar opção excluir </w:t>
            </w:r>
            <w:r w:rsidR="00FC46D9">
              <w:rPr>
                <w:sz w:val="22"/>
                <w:szCs w:val="22"/>
              </w:rPr>
              <w:t>despesas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325" w:rsidRPr="0036099C" w:rsidRDefault="001C0325" w:rsidP="00491DB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1C0325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325" w:rsidRDefault="001C0325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325" w:rsidRPr="0036099C" w:rsidRDefault="001C0325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Exibir box de confirmação de exclusão</w:t>
            </w:r>
          </w:p>
        </w:tc>
      </w:tr>
      <w:tr w:rsidR="001C0325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325" w:rsidRDefault="001C0325" w:rsidP="001C032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 Cancelar a exclusão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325" w:rsidRPr="0036099C" w:rsidRDefault="001C0325" w:rsidP="00491DB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1C0325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325" w:rsidRDefault="001C0325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325" w:rsidRDefault="001C0325" w:rsidP="00FC46D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8. Buscar </w:t>
            </w:r>
            <w:r w:rsidR="00FC46D9">
              <w:rPr>
                <w:sz w:val="22"/>
                <w:szCs w:val="22"/>
              </w:rPr>
              <w:t xml:space="preserve">despesas </w:t>
            </w:r>
            <w:r>
              <w:rPr>
                <w:sz w:val="22"/>
                <w:szCs w:val="22"/>
              </w:rPr>
              <w:t>relacionadas ao usuário logado</w:t>
            </w:r>
          </w:p>
        </w:tc>
      </w:tr>
      <w:tr w:rsidR="001C0325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325" w:rsidRDefault="001C0325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325" w:rsidRDefault="001C0325" w:rsidP="00FC46D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10. Atualizar lista </w:t>
            </w:r>
            <w:r w:rsidR="00FC46D9">
              <w:rPr>
                <w:sz w:val="22"/>
                <w:szCs w:val="22"/>
              </w:rPr>
              <w:t>despesas</w:t>
            </w:r>
          </w:p>
        </w:tc>
      </w:tr>
      <w:tr w:rsidR="001C0325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325" w:rsidRDefault="001C0325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 Visualizar dados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325" w:rsidRDefault="001C0325" w:rsidP="00491DB9">
            <w:pPr>
              <w:spacing w:line="276" w:lineRule="auto"/>
              <w:rPr>
                <w:sz w:val="22"/>
                <w:szCs w:val="22"/>
              </w:rPr>
            </w:pPr>
          </w:p>
        </w:tc>
      </w:tr>
    </w:tbl>
    <w:p w:rsidR="00722D73" w:rsidRPr="00D86953" w:rsidRDefault="00722D73" w:rsidP="00D86953"/>
    <w:p w:rsidR="00D566BD" w:rsidRDefault="00D566BD" w:rsidP="00D566BD">
      <w:pPr>
        <w:pStyle w:val="Ttulo2"/>
      </w:pPr>
      <w:r>
        <w:t>Caso de Uso</w:t>
      </w:r>
      <w:r w:rsidR="003E3AD2">
        <w:t xml:space="preserve"> PESQUISAR </w:t>
      </w:r>
      <w:r w:rsidR="00375622">
        <w:t xml:space="preserve">CATEGORIA/METAS </w:t>
      </w:r>
    </w:p>
    <w:p w:rsidR="00722D73" w:rsidRDefault="00722D73" w:rsidP="00722D73"/>
    <w:p w:rsidR="005556B0" w:rsidRPr="00722D73" w:rsidRDefault="005556B0" w:rsidP="00722D73">
      <w:r w:rsidRPr="001140B7">
        <w:rPr>
          <w:sz w:val="22"/>
          <w:szCs w:val="22"/>
        </w:rPr>
        <w:t xml:space="preserve">- Cenário </w:t>
      </w:r>
      <w:r>
        <w:rPr>
          <w:sz w:val="22"/>
          <w:szCs w:val="22"/>
        </w:rPr>
        <w:t>Principal</w:t>
      </w:r>
      <w:r w:rsidRPr="001140B7">
        <w:rPr>
          <w:sz w:val="22"/>
          <w:szCs w:val="22"/>
        </w:rPr>
        <w:t xml:space="preserve"> 1: </w:t>
      </w:r>
      <w:r>
        <w:rPr>
          <w:sz w:val="22"/>
          <w:szCs w:val="22"/>
        </w:rPr>
        <w:t xml:space="preserve">Pesquisar </w:t>
      </w:r>
      <w:r w:rsidR="00375622">
        <w:rPr>
          <w:sz w:val="22"/>
          <w:szCs w:val="22"/>
        </w:rPr>
        <w:t xml:space="preserve">categoria/metas </w:t>
      </w:r>
      <w:r>
        <w:rPr>
          <w:sz w:val="22"/>
          <w:szCs w:val="22"/>
        </w:rPr>
        <w:t>sem filtro (traz todos)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722D73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73" w:rsidRPr="0036099C" w:rsidRDefault="00722D73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3E3AD2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Pesquisar </w:t>
            </w:r>
            <w:r w:rsidR="00375622">
              <w:rPr>
                <w:sz w:val="22"/>
                <w:szCs w:val="22"/>
              </w:rPr>
              <w:t>categoria/metas</w:t>
            </w:r>
          </w:p>
        </w:tc>
      </w:tr>
      <w:tr w:rsidR="00722D73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73" w:rsidRPr="0036099C" w:rsidRDefault="00722D73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5556B0" w:rsidP="005556B0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Principal sem filtro (traz todos)</w:t>
            </w:r>
          </w:p>
        </w:tc>
      </w:tr>
      <w:tr w:rsidR="00722D73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73" w:rsidRPr="0036099C" w:rsidRDefault="00722D73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375622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Usuário</w:t>
            </w:r>
          </w:p>
        </w:tc>
      </w:tr>
      <w:tr w:rsidR="00722D73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73" w:rsidRPr="0036099C" w:rsidRDefault="00722D73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375622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Estar logado</w:t>
            </w:r>
          </w:p>
        </w:tc>
      </w:tr>
      <w:tr w:rsidR="00722D73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73" w:rsidRPr="0036099C" w:rsidRDefault="00722D73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5556B0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há</w:t>
            </w:r>
          </w:p>
        </w:tc>
      </w:tr>
      <w:tr w:rsidR="00722D73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73" w:rsidRPr="0036099C" w:rsidRDefault="00722D73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73" w:rsidRPr="0036099C" w:rsidRDefault="00722D73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 xml:space="preserve">Sistema </w:t>
            </w:r>
          </w:p>
        </w:tc>
      </w:tr>
      <w:tr w:rsidR="00722D73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722D73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041B1D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1.Exibir tela home</w:t>
            </w:r>
          </w:p>
        </w:tc>
      </w:tr>
      <w:tr w:rsidR="0073386B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6B" w:rsidRDefault="0073386B" w:rsidP="0073386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Visualizar conteúdo da tela home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6B" w:rsidRPr="0036099C" w:rsidRDefault="0073386B" w:rsidP="00491DB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722D73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73386B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041B1D">
              <w:rPr>
                <w:sz w:val="22"/>
                <w:szCs w:val="22"/>
              </w:rPr>
              <w:t>. Clicar em pesquisar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722D73" w:rsidP="00491DB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722D73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722D73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73386B" w:rsidP="0037562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041B1D">
              <w:rPr>
                <w:sz w:val="22"/>
                <w:szCs w:val="22"/>
              </w:rPr>
              <w:t xml:space="preserve">. Buscar todos </w:t>
            </w:r>
            <w:r w:rsidR="00375622">
              <w:rPr>
                <w:sz w:val="22"/>
                <w:szCs w:val="22"/>
              </w:rPr>
              <w:t>as categoria/metas</w:t>
            </w:r>
          </w:p>
        </w:tc>
      </w:tr>
      <w:tr w:rsidR="00722D73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722D73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73386B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041B1D">
              <w:rPr>
                <w:sz w:val="22"/>
                <w:szCs w:val="22"/>
              </w:rPr>
              <w:t xml:space="preserve">. Atualizar lista de </w:t>
            </w:r>
            <w:r w:rsidR="00375622">
              <w:rPr>
                <w:sz w:val="22"/>
                <w:szCs w:val="22"/>
              </w:rPr>
              <w:t>categoria/metas</w:t>
            </w:r>
          </w:p>
        </w:tc>
      </w:tr>
      <w:tr w:rsidR="00722D73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73386B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041B1D">
              <w:rPr>
                <w:sz w:val="22"/>
                <w:szCs w:val="22"/>
              </w:rPr>
              <w:t xml:space="preserve">. Visualizar </w:t>
            </w:r>
            <w:r w:rsidR="00375622">
              <w:rPr>
                <w:sz w:val="22"/>
                <w:szCs w:val="22"/>
              </w:rPr>
              <w:t>categoria/metas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722D73" w:rsidP="00491DB9">
            <w:pPr>
              <w:spacing w:line="276" w:lineRule="auto"/>
              <w:rPr>
                <w:sz w:val="22"/>
                <w:szCs w:val="22"/>
              </w:rPr>
            </w:pPr>
          </w:p>
        </w:tc>
      </w:tr>
    </w:tbl>
    <w:p w:rsidR="00722D73" w:rsidRDefault="00722D73" w:rsidP="00722D73"/>
    <w:p w:rsidR="0073386B" w:rsidRPr="00722D73" w:rsidRDefault="0073386B" w:rsidP="0073386B">
      <w:r w:rsidRPr="001140B7">
        <w:rPr>
          <w:sz w:val="22"/>
          <w:szCs w:val="22"/>
        </w:rPr>
        <w:t xml:space="preserve">- Cenário </w:t>
      </w:r>
      <w:r>
        <w:rPr>
          <w:sz w:val="22"/>
          <w:szCs w:val="22"/>
        </w:rPr>
        <w:t>Alternativo</w:t>
      </w:r>
      <w:r w:rsidRPr="001140B7">
        <w:rPr>
          <w:sz w:val="22"/>
          <w:szCs w:val="22"/>
        </w:rPr>
        <w:t xml:space="preserve"> 1: </w:t>
      </w:r>
      <w:r>
        <w:rPr>
          <w:sz w:val="22"/>
          <w:szCs w:val="22"/>
        </w:rPr>
        <w:t xml:space="preserve">Pesquisar </w:t>
      </w:r>
      <w:r w:rsidR="0049668B">
        <w:rPr>
          <w:sz w:val="22"/>
          <w:szCs w:val="22"/>
        </w:rPr>
        <w:t xml:space="preserve">categoria/metas </w:t>
      </w:r>
      <w:r>
        <w:rPr>
          <w:sz w:val="22"/>
          <w:szCs w:val="22"/>
        </w:rPr>
        <w:t xml:space="preserve">com filtro (traz </w:t>
      </w:r>
      <w:r w:rsidR="0049668B">
        <w:rPr>
          <w:sz w:val="22"/>
          <w:szCs w:val="22"/>
        </w:rPr>
        <w:t xml:space="preserve">categoria/metas </w:t>
      </w:r>
      <w:r>
        <w:rPr>
          <w:sz w:val="22"/>
          <w:szCs w:val="22"/>
        </w:rPr>
        <w:t>de acordo com filtro)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73386B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86B" w:rsidRPr="0036099C" w:rsidRDefault="0073386B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lastRenderedPageBreak/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6B" w:rsidRPr="0036099C" w:rsidRDefault="0073386B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Pesquisar </w:t>
            </w:r>
            <w:r w:rsidR="0049668B">
              <w:rPr>
                <w:sz w:val="22"/>
                <w:szCs w:val="22"/>
              </w:rPr>
              <w:t>categoria/metas</w:t>
            </w:r>
          </w:p>
        </w:tc>
      </w:tr>
      <w:tr w:rsidR="0073386B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86B" w:rsidRPr="0036099C" w:rsidRDefault="0073386B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6B" w:rsidRPr="0036099C" w:rsidRDefault="0073386B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 filtro </w:t>
            </w:r>
            <w:r w:rsidR="00D42619">
              <w:rPr>
                <w:sz w:val="22"/>
                <w:szCs w:val="22"/>
              </w:rPr>
              <w:t xml:space="preserve">(traz </w:t>
            </w:r>
            <w:r w:rsidR="0049668B">
              <w:rPr>
                <w:sz w:val="22"/>
                <w:szCs w:val="22"/>
              </w:rPr>
              <w:t xml:space="preserve">categoria/metas </w:t>
            </w:r>
            <w:r w:rsidR="00D42619">
              <w:rPr>
                <w:sz w:val="22"/>
                <w:szCs w:val="22"/>
              </w:rPr>
              <w:t>de acordo com filtro)</w:t>
            </w:r>
          </w:p>
        </w:tc>
      </w:tr>
      <w:tr w:rsidR="0073386B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86B" w:rsidRPr="0036099C" w:rsidRDefault="0073386B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6B" w:rsidRPr="0036099C" w:rsidRDefault="0049668B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Usuário</w:t>
            </w:r>
            <w:r w:rsidR="0073386B">
              <w:rPr>
                <w:sz w:val="22"/>
                <w:szCs w:val="22"/>
              </w:rPr>
              <w:t xml:space="preserve"> </w:t>
            </w:r>
          </w:p>
        </w:tc>
      </w:tr>
      <w:tr w:rsidR="0073386B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86B" w:rsidRPr="0036099C" w:rsidRDefault="0073386B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6B" w:rsidRPr="0036099C" w:rsidRDefault="0049668B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Estar logado</w:t>
            </w:r>
          </w:p>
        </w:tc>
      </w:tr>
      <w:tr w:rsidR="0073386B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86B" w:rsidRPr="0036099C" w:rsidRDefault="0073386B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6B" w:rsidRPr="0036099C" w:rsidRDefault="0073386B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há</w:t>
            </w:r>
          </w:p>
        </w:tc>
      </w:tr>
      <w:tr w:rsidR="0073386B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86B" w:rsidRPr="0036099C" w:rsidRDefault="0073386B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86B" w:rsidRPr="0036099C" w:rsidRDefault="0073386B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 xml:space="preserve">Sistema </w:t>
            </w:r>
          </w:p>
        </w:tc>
      </w:tr>
      <w:tr w:rsidR="0073386B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6B" w:rsidRPr="0036099C" w:rsidRDefault="0073386B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6B" w:rsidRPr="0036099C" w:rsidRDefault="0073386B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1.Exibir tela home</w:t>
            </w:r>
          </w:p>
        </w:tc>
      </w:tr>
      <w:tr w:rsidR="009A531E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1E" w:rsidRDefault="00FE365C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Visualizar </w:t>
            </w:r>
            <w:r w:rsidR="009A531E">
              <w:rPr>
                <w:sz w:val="22"/>
                <w:szCs w:val="22"/>
              </w:rPr>
              <w:t>tela home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1E" w:rsidRPr="0036099C" w:rsidRDefault="009A531E" w:rsidP="00491DB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9A531E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1E" w:rsidRPr="0036099C" w:rsidRDefault="009A531E" w:rsidP="009A531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Informar filtro de dados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1E" w:rsidRPr="0036099C" w:rsidRDefault="009A531E" w:rsidP="009A531E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9A531E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1E" w:rsidRPr="0036099C" w:rsidRDefault="009A531E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Clicar em pesquisar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1E" w:rsidRDefault="009A531E" w:rsidP="00491DB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9A531E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1E" w:rsidRPr="0036099C" w:rsidRDefault="009A531E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1E" w:rsidRDefault="009A531E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Buscar </w:t>
            </w:r>
            <w:r w:rsidR="0049668B">
              <w:rPr>
                <w:sz w:val="22"/>
                <w:szCs w:val="22"/>
              </w:rPr>
              <w:t xml:space="preserve">categoria/metas </w:t>
            </w:r>
            <w:r>
              <w:rPr>
                <w:sz w:val="22"/>
                <w:szCs w:val="22"/>
              </w:rPr>
              <w:t>de acordo com filtro</w:t>
            </w:r>
          </w:p>
        </w:tc>
      </w:tr>
      <w:tr w:rsidR="009A531E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1E" w:rsidRPr="0036099C" w:rsidRDefault="009A531E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1E" w:rsidRDefault="009A531E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 Atualizar lista de </w:t>
            </w:r>
            <w:r w:rsidR="0049668B">
              <w:rPr>
                <w:sz w:val="22"/>
                <w:szCs w:val="22"/>
              </w:rPr>
              <w:t>categoria/metas</w:t>
            </w:r>
          </w:p>
        </w:tc>
      </w:tr>
      <w:tr w:rsidR="009A531E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1E" w:rsidRPr="0036099C" w:rsidRDefault="009A531E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 Visualizar </w:t>
            </w:r>
            <w:r w:rsidR="0049668B">
              <w:rPr>
                <w:sz w:val="22"/>
                <w:szCs w:val="22"/>
              </w:rPr>
              <w:t>categoria/metas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1E" w:rsidRPr="0036099C" w:rsidRDefault="009A531E" w:rsidP="00491DB9">
            <w:pPr>
              <w:spacing w:line="276" w:lineRule="auto"/>
              <w:rPr>
                <w:sz w:val="22"/>
                <w:szCs w:val="22"/>
              </w:rPr>
            </w:pPr>
          </w:p>
        </w:tc>
      </w:tr>
    </w:tbl>
    <w:p w:rsidR="00722D73" w:rsidRDefault="00722D73" w:rsidP="00722D73"/>
    <w:p w:rsidR="00805E44" w:rsidRDefault="00805E44" w:rsidP="00805E44">
      <w:pPr>
        <w:pStyle w:val="Ttulo2"/>
      </w:pPr>
      <w:r>
        <w:t xml:space="preserve">Caso de Uso </w:t>
      </w:r>
      <w:r w:rsidR="00491DB9">
        <w:t>MANTER CATEGORIA</w:t>
      </w:r>
    </w:p>
    <w:p w:rsidR="00805E44" w:rsidRPr="001140B7" w:rsidRDefault="00805E44" w:rsidP="00805E44"/>
    <w:p w:rsidR="00805E44" w:rsidRPr="001140B7" w:rsidRDefault="00805E44" w:rsidP="00805E44">
      <w:pPr>
        <w:rPr>
          <w:sz w:val="22"/>
          <w:szCs w:val="22"/>
        </w:rPr>
      </w:pPr>
      <w:r w:rsidRPr="001140B7">
        <w:rPr>
          <w:sz w:val="22"/>
          <w:szCs w:val="22"/>
        </w:rPr>
        <w:t xml:space="preserve">- Cenário </w:t>
      </w:r>
      <w:r>
        <w:rPr>
          <w:sz w:val="22"/>
          <w:szCs w:val="22"/>
        </w:rPr>
        <w:t>Principal</w:t>
      </w:r>
      <w:r w:rsidRPr="001140B7">
        <w:rPr>
          <w:sz w:val="22"/>
          <w:szCs w:val="22"/>
        </w:rPr>
        <w:t xml:space="preserve"> 1: </w:t>
      </w:r>
      <w:r>
        <w:rPr>
          <w:sz w:val="22"/>
          <w:szCs w:val="22"/>
        </w:rPr>
        <w:t>Manter</w:t>
      </w:r>
      <w:r w:rsidRPr="001140B7">
        <w:rPr>
          <w:sz w:val="22"/>
          <w:szCs w:val="22"/>
        </w:rPr>
        <w:t xml:space="preserve"> </w:t>
      </w:r>
      <w:r>
        <w:rPr>
          <w:sz w:val="22"/>
          <w:szCs w:val="22"/>
        </w:rPr>
        <w:t>categoria sem filtro (traz toda</w:t>
      </w:r>
      <w:r w:rsidRPr="001140B7">
        <w:rPr>
          <w:sz w:val="22"/>
          <w:szCs w:val="22"/>
        </w:rPr>
        <w:t>s</w:t>
      </w:r>
      <w:r>
        <w:rPr>
          <w:sz w:val="22"/>
          <w:szCs w:val="22"/>
        </w:rPr>
        <w:t xml:space="preserve"> despesas</w:t>
      </w:r>
      <w:r w:rsidRPr="001140B7">
        <w:rPr>
          <w:sz w:val="22"/>
          <w:szCs w:val="22"/>
        </w:rPr>
        <w:t>)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E44" w:rsidRPr="0036099C" w:rsidRDefault="00805E44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805E4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Manter categoria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E44" w:rsidRPr="0036099C" w:rsidRDefault="00805E44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Principal – sem filtro (traz todas)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E44" w:rsidRPr="0036099C" w:rsidRDefault="00805E44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Usuário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E44" w:rsidRPr="0036099C" w:rsidRDefault="00805E44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Estar logado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E44" w:rsidRPr="0036099C" w:rsidRDefault="00805E44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há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E44" w:rsidRPr="0036099C" w:rsidRDefault="00805E44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E44" w:rsidRPr="0036099C" w:rsidRDefault="00805E44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 xml:space="preserve">Sistema 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Exibir tela de categoria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Obter usuário logado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Buscar categorias relacionadas ao usuário logado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Atualizar lista de categorias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Visualizar dados das categoria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</w:tr>
    </w:tbl>
    <w:p w:rsidR="00805E44" w:rsidRDefault="00805E44" w:rsidP="00805E44"/>
    <w:p w:rsidR="00805E44" w:rsidRDefault="00805E44" w:rsidP="00805E44">
      <w:pPr>
        <w:rPr>
          <w:sz w:val="22"/>
          <w:szCs w:val="22"/>
        </w:rPr>
      </w:pPr>
      <w:r w:rsidRPr="001140B7">
        <w:rPr>
          <w:sz w:val="22"/>
          <w:szCs w:val="22"/>
        </w:rPr>
        <w:t xml:space="preserve">- Cenário Alternativo 1: </w:t>
      </w:r>
      <w:r>
        <w:rPr>
          <w:sz w:val="22"/>
          <w:szCs w:val="22"/>
        </w:rPr>
        <w:t>Manter</w:t>
      </w:r>
      <w:r w:rsidRPr="001140B7">
        <w:rPr>
          <w:sz w:val="22"/>
          <w:szCs w:val="22"/>
        </w:rPr>
        <w:t xml:space="preserve"> </w:t>
      </w:r>
      <w:r w:rsidR="00491DB9">
        <w:rPr>
          <w:sz w:val="22"/>
          <w:szCs w:val="22"/>
        </w:rPr>
        <w:t xml:space="preserve">categoria </w:t>
      </w:r>
      <w:r>
        <w:rPr>
          <w:sz w:val="22"/>
          <w:szCs w:val="22"/>
        </w:rPr>
        <w:t xml:space="preserve">com filtro (traz </w:t>
      </w:r>
      <w:r w:rsidR="00491DB9">
        <w:rPr>
          <w:sz w:val="22"/>
          <w:szCs w:val="22"/>
        </w:rPr>
        <w:t xml:space="preserve">categoria </w:t>
      </w:r>
      <w:r>
        <w:rPr>
          <w:sz w:val="22"/>
          <w:szCs w:val="22"/>
        </w:rPr>
        <w:t>de acordo com filtro</w:t>
      </w:r>
      <w:r w:rsidRPr="001140B7">
        <w:rPr>
          <w:sz w:val="22"/>
          <w:szCs w:val="22"/>
        </w:rPr>
        <w:t>)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E44" w:rsidRPr="0036099C" w:rsidRDefault="00805E44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Manter categoria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E44" w:rsidRPr="0036099C" w:rsidRDefault="00805E44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 filtro (</w:t>
            </w:r>
            <w:r w:rsidR="00491DB9">
              <w:rPr>
                <w:sz w:val="22"/>
                <w:szCs w:val="22"/>
              </w:rPr>
              <w:t xml:space="preserve">categoria </w:t>
            </w:r>
            <w:r>
              <w:rPr>
                <w:sz w:val="22"/>
                <w:szCs w:val="22"/>
              </w:rPr>
              <w:t>de acordo com filtro)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E44" w:rsidRPr="0036099C" w:rsidRDefault="00805E44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Usuário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E44" w:rsidRPr="0036099C" w:rsidRDefault="00805E44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Estar logado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E44" w:rsidRPr="0036099C" w:rsidRDefault="00805E44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há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E44" w:rsidRPr="0036099C" w:rsidRDefault="00805E44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E44" w:rsidRPr="0036099C" w:rsidRDefault="00805E44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 xml:space="preserve">Sistema 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Exibir tela </w:t>
            </w:r>
            <w:r w:rsidR="00491DB9">
              <w:rPr>
                <w:sz w:val="22"/>
                <w:szCs w:val="22"/>
              </w:rPr>
              <w:t>categorias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Obter usuário logado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Buscar </w:t>
            </w:r>
            <w:r w:rsidR="00491DB9">
              <w:rPr>
                <w:sz w:val="22"/>
                <w:szCs w:val="22"/>
              </w:rPr>
              <w:t xml:space="preserve">categorias </w:t>
            </w:r>
            <w:r>
              <w:rPr>
                <w:sz w:val="22"/>
                <w:szCs w:val="22"/>
              </w:rPr>
              <w:t>relacionadas ao usuário logado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Atualizar lista de </w:t>
            </w:r>
            <w:r w:rsidR="00491DB9">
              <w:rPr>
                <w:sz w:val="22"/>
                <w:szCs w:val="22"/>
              </w:rPr>
              <w:t>categorias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Visualizar dados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Informar filtro de dados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 Buscar </w:t>
            </w:r>
            <w:r w:rsidR="00491DB9">
              <w:rPr>
                <w:sz w:val="22"/>
                <w:szCs w:val="22"/>
              </w:rPr>
              <w:t xml:space="preserve">categoria </w:t>
            </w:r>
            <w:r>
              <w:rPr>
                <w:sz w:val="22"/>
                <w:szCs w:val="22"/>
              </w:rPr>
              <w:t>de acordo com o filtro informado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8. Buscar </w:t>
            </w:r>
            <w:r w:rsidR="00491DB9">
              <w:rPr>
                <w:sz w:val="22"/>
                <w:szCs w:val="22"/>
              </w:rPr>
              <w:t xml:space="preserve">categorias </w:t>
            </w:r>
            <w:r>
              <w:rPr>
                <w:sz w:val="22"/>
                <w:szCs w:val="22"/>
              </w:rPr>
              <w:t>relacionadas ao usuário logado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9. Atualizar lista de </w:t>
            </w:r>
            <w:r w:rsidR="00491DB9">
              <w:rPr>
                <w:sz w:val="22"/>
                <w:szCs w:val="22"/>
              </w:rPr>
              <w:t>categorias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 Visualizar dados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</w:tr>
    </w:tbl>
    <w:p w:rsidR="00805E44" w:rsidRDefault="00805E44" w:rsidP="00805E44">
      <w:pPr>
        <w:rPr>
          <w:sz w:val="22"/>
          <w:szCs w:val="22"/>
        </w:rPr>
      </w:pPr>
    </w:p>
    <w:p w:rsidR="00805E44" w:rsidRDefault="00805E44" w:rsidP="00805E44">
      <w:r w:rsidRPr="001140B7">
        <w:rPr>
          <w:sz w:val="22"/>
          <w:szCs w:val="22"/>
        </w:rPr>
        <w:t xml:space="preserve">- </w:t>
      </w:r>
      <w:r>
        <w:rPr>
          <w:sz w:val="22"/>
          <w:szCs w:val="22"/>
        </w:rPr>
        <w:t>Cenário Alternativo 2</w:t>
      </w:r>
      <w:r w:rsidRPr="001140B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Manter </w:t>
      </w:r>
      <w:r w:rsidR="00491DB9">
        <w:rPr>
          <w:sz w:val="22"/>
          <w:szCs w:val="22"/>
        </w:rPr>
        <w:t xml:space="preserve">categoria </w:t>
      </w:r>
      <w:r>
        <w:rPr>
          <w:sz w:val="22"/>
          <w:szCs w:val="22"/>
        </w:rPr>
        <w:t xml:space="preserve">– Nova </w:t>
      </w:r>
      <w:r w:rsidR="00491DB9">
        <w:rPr>
          <w:sz w:val="22"/>
          <w:szCs w:val="22"/>
        </w:rPr>
        <w:t>categoria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E44" w:rsidRPr="0036099C" w:rsidRDefault="00805E44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Manter categoria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E44" w:rsidRPr="0036099C" w:rsidRDefault="00805E44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Nova </w:t>
            </w:r>
            <w:r w:rsidR="00491DB9">
              <w:rPr>
                <w:sz w:val="22"/>
                <w:szCs w:val="22"/>
              </w:rPr>
              <w:t>categoria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E44" w:rsidRPr="0036099C" w:rsidRDefault="00805E44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Usuário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E44" w:rsidRPr="0036099C" w:rsidRDefault="00805E44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Estar logado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E44" w:rsidRPr="0036099C" w:rsidRDefault="00805E44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há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E44" w:rsidRPr="0036099C" w:rsidRDefault="00805E44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E44" w:rsidRPr="0036099C" w:rsidRDefault="00805E44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 xml:space="preserve">Sistema 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Exibir tela </w:t>
            </w:r>
            <w:r w:rsidR="00491DB9">
              <w:rPr>
                <w:sz w:val="22"/>
                <w:szCs w:val="22"/>
              </w:rPr>
              <w:t>categoria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Obter usuário logado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Buscar </w:t>
            </w:r>
            <w:r w:rsidR="00491DB9">
              <w:rPr>
                <w:sz w:val="22"/>
                <w:szCs w:val="22"/>
              </w:rPr>
              <w:t xml:space="preserve">categorias </w:t>
            </w:r>
            <w:r>
              <w:rPr>
                <w:sz w:val="22"/>
                <w:szCs w:val="22"/>
              </w:rPr>
              <w:t>relacionadas ao usuário logado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Atualizar lista de </w:t>
            </w:r>
            <w:r w:rsidR="00491DB9">
              <w:rPr>
                <w:sz w:val="22"/>
                <w:szCs w:val="22"/>
              </w:rPr>
              <w:t>categoria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Selecionar opção cadastrar </w:t>
            </w:r>
            <w:r w:rsidR="00491DB9">
              <w:rPr>
                <w:sz w:val="22"/>
                <w:szCs w:val="22"/>
              </w:rPr>
              <w:t>categoria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 Executar caso de uso criar </w:t>
            </w:r>
            <w:r w:rsidR="00491DB9">
              <w:rPr>
                <w:sz w:val="22"/>
                <w:szCs w:val="22"/>
              </w:rPr>
              <w:t>categoria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 Preencher atributos da </w:t>
            </w:r>
            <w:r w:rsidR="00491DB9">
              <w:rPr>
                <w:sz w:val="22"/>
                <w:szCs w:val="22"/>
              </w:rPr>
              <w:t>categoria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Clicar no botão cadastrar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 Validar dados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 Gravar dados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 Exibir mensagem de sucesso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12. Buscar </w:t>
            </w:r>
            <w:r w:rsidR="00491DB9">
              <w:rPr>
                <w:sz w:val="22"/>
                <w:szCs w:val="22"/>
              </w:rPr>
              <w:t xml:space="preserve">categorias </w:t>
            </w:r>
            <w:r>
              <w:rPr>
                <w:sz w:val="22"/>
                <w:szCs w:val="22"/>
              </w:rPr>
              <w:t>relacionadas ao usuário logado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13. Atualizar lista </w:t>
            </w:r>
            <w:r w:rsidR="00491DB9">
              <w:rPr>
                <w:sz w:val="22"/>
                <w:szCs w:val="22"/>
              </w:rPr>
              <w:t>categoria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 Visualizar dados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</w:tr>
    </w:tbl>
    <w:p w:rsidR="00805E44" w:rsidRDefault="00805E44" w:rsidP="00805E44"/>
    <w:p w:rsidR="00805E44" w:rsidRDefault="00805E44" w:rsidP="00805E44">
      <w:r w:rsidRPr="001140B7">
        <w:rPr>
          <w:sz w:val="22"/>
          <w:szCs w:val="22"/>
        </w:rPr>
        <w:t xml:space="preserve">- </w:t>
      </w:r>
      <w:r>
        <w:rPr>
          <w:sz w:val="22"/>
          <w:szCs w:val="22"/>
        </w:rPr>
        <w:t>Cenário Alternativo 3</w:t>
      </w:r>
      <w:r w:rsidRPr="001140B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Manter </w:t>
      </w:r>
      <w:r w:rsidR="00491DB9">
        <w:rPr>
          <w:sz w:val="22"/>
          <w:szCs w:val="22"/>
        </w:rPr>
        <w:t xml:space="preserve">categoria </w:t>
      </w:r>
      <w:r>
        <w:rPr>
          <w:sz w:val="22"/>
          <w:szCs w:val="22"/>
        </w:rPr>
        <w:t xml:space="preserve">– Editar </w:t>
      </w:r>
      <w:r w:rsidR="00491DB9">
        <w:rPr>
          <w:sz w:val="22"/>
          <w:szCs w:val="22"/>
        </w:rPr>
        <w:t>categoria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E44" w:rsidRPr="0036099C" w:rsidRDefault="00805E44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Manter categoria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E44" w:rsidRPr="0036099C" w:rsidRDefault="00805E44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Editar </w:t>
            </w:r>
            <w:r w:rsidR="00491DB9">
              <w:rPr>
                <w:sz w:val="22"/>
                <w:szCs w:val="22"/>
              </w:rPr>
              <w:t>categoria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E44" w:rsidRPr="0036099C" w:rsidRDefault="00805E44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Usuário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E44" w:rsidRPr="0036099C" w:rsidRDefault="00805E44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Estar logado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E44" w:rsidRPr="0036099C" w:rsidRDefault="00805E44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há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E44" w:rsidRPr="0036099C" w:rsidRDefault="00805E44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lastRenderedPageBreak/>
              <w:t>Ator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E44" w:rsidRPr="0036099C" w:rsidRDefault="00805E44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 xml:space="preserve">Sistema 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Exibir tela manter </w:t>
            </w:r>
            <w:r w:rsidR="00491DB9">
              <w:rPr>
                <w:sz w:val="22"/>
                <w:szCs w:val="22"/>
              </w:rPr>
              <w:t>categoria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Obter usuário logado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Buscar </w:t>
            </w:r>
            <w:r w:rsidR="00491DB9">
              <w:rPr>
                <w:sz w:val="22"/>
                <w:szCs w:val="22"/>
              </w:rPr>
              <w:t xml:space="preserve">categorias </w:t>
            </w:r>
            <w:r>
              <w:rPr>
                <w:sz w:val="22"/>
                <w:szCs w:val="22"/>
              </w:rPr>
              <w:t>relacionadas ao usuário logado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Atualizar lista de </w:t>
            </w:r>
            <w:r w:rsidR="00491DB9">
              <w:rPr>
                <w:sz w:val="22"/>
                <w:szCs w:val="22"/>
              </w:rPr>
              <w:t>categoria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Selecionar opção editar </w:t>
            </w:r>
            <w:r w:rsidR="00491DB9">
              <w:rPr>
                <w:sz w:val="22"/>
                <w:szCs w:val="22"/>
              </w:rPr>
              <w:t>categoria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 Executar caso de uso editar </w:t>
            </w:r>
            <w:r w:rsidR="00491DB9">
              <w:rPr>
                <w:sz w:val="22"/>
                <w:szCs w:val="22"/>
              </w:rPr>
              <w:t>categoria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 Preencher atributos da </w:t>
            </w:r>
            <w:r w:rsidR="00491DB9">
              <w:rPr>
                <w:sz w:val="22"/>
                <w:szCs w:val="22"/>
              </w:rPr>
              <w:t>categoria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Clicar no botão salvar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 Validar dados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 Gravar dados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 Exibir mensagem de sucesso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12. Buscar </w:t>
            </w:r>
            <w:r w:rsidR="00491DB9">
              <w:rPr>
                <w:sz w:val="22"/>
                <w:szCs w:val="22"/>
              </w:rPr>
              <w:t xml:space="preserve">categorias </w:t>
            </w:r>
            <w:r>
              <w:rPr>
                <w:sz w:val="22"/>
                <w:szCs w:val="22"/>
              </w:rPr>
              <w:t>relacionadas ao usuário logado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 Atualizar lista</w:t>
            </w:r>
            <w:r w:rsidR="00491DB9">
              <w:rPr>
                <w:sz w:val="22"/>
                <w:szCs w:val="22"/>
              </w:rPr>
              <w:t xml:space="preserve"> de</w:t>
            </w:r>
            <w:r>
              <w:rPr>
                <w:sz w:val="22"/>
                <w:szCs w:val="22"/>
              </w:rPr>
              <w:t xml:space="preserve"> </w:t>
            </w:r>
            <w:r w:rsidR="00491DB9">
              <w:rPr>
                <w:sz w:val="22"/>
                <w:szCs w:val="22"/>
              </w:rPr>
              <w:t>categorias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 Visualizar dados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</w:tr>
    </w:tbl>
    <w:p w:rsidR="00805E44" w:rsidRDefault="00805E44" w:rsidP="00805E44"/>
    <w:p w:rsidR="00805E44" w:rsidRDefault="00805E44" w:rsidP="00805E44">
      <w:r w:rsidRPr="001140B7">
        <w:rPr>
          <w:sz w:val="22"/>
          <w:szCs w:val="22"/>
        </w:rPr>
        <w:t xml:space="preserve">- </w:t>
      </w:r>
      <w:r>
        <w:rPr>
          <w:sz w:val="22"/>
          <w:szCs w:val="22"/>
        </w:rPr>
        <w:t>Cenário Alternativo 4</w:t>
      </w:r>
      <w:r w:rsidRPr="001140B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Manter </w:t>
      </w:r>
      <w:r w:rsidR="00161E73">
        <w:rPr>
          <w:sz w:val="22"/>
          <w:szCs w:val="22"/>
        </w:rPr>
        <w:t xml:space="preserve">categoria </w:t>
      </w:r>
      <w:r>
        <w:rPr>
          <w:sz w:val="22"/>
          <w:szCs w:val="22"/>
        </w:rPr>
        <w:t xml:space="preserve">– Excluir </w:t>
      </w:r>
      <w:r w:rsidR="00161E73">
        <w:rPr>
          <w:sz w:val="22"/>
          <w:szCs w:val="22"/>
        </w:rPr>
        <w:t xml:space="preserve">categoria </w:t>
      </w:r>
      <w:r>
        <w:rPr>
          <w:sz w:val="22"/>
          <w:szCs w:val="22"/>
        </w:rPr>
        <w:t>(Confirmar a exclusão)</w:t>
      </w:r>
      <w:r>
        <w:t xml:space="preserve"> 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E44" w:rsidRPr="0036099C" w:rsidRDefault="00805E44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Manter </w:t>
            </w:r>
            <w:r w:rsidR="00161E73">
              <w:rPr>
                <w:sz w:val="22"/>
                <w:szCs w:val="22"/>
              </w:rPr>
              <w:t>categoria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E44" w:rsidRPr="0036099C" w:rsidRDefault="00805E44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Excluir </w:t>
            </w:r>
            <w:r w:rsidR="00161E73">
              <w:rPr>
                <w:sz w:val="22"/>
                <w:szCs w:val="22"/>
              </w:rPr>
              <w:t xml:space="preserve">categoria </w:t>
            </w:r>
            <w:r>
              <w:rPr>
                <w:sz w:val="22"/>
                <w:szCs w:val="22"/>
              </w:rPr>
              <w:t>(Confirmar a exclusão)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E44" w:rsidRPr="0036099C" w:rsidRDefault="00805E44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Usuário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E44" w:rsidRPr="0036099C" w:rsidRDefault="00805E44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Estar logado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E44" w:rsidRPr="0036099C" w:rsidRDefault="00805E44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há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E44" w:rsidRPr="0036099C" w:rsidRDefault="00805E44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E44" w:rsidRPr="0036099C" w:rsidRDefault="00805E44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 xml:space="preserve">Sistema 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Exibir tela </w:t>
            </w:r>
            <w:r w:rsidR="00161E73">
              <w:rPr>
                <w:sz w:val="22"/>
                <w:szCs w:val="22"/>
              </w:rPr>
              <w:t>categoria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Obter usuário logado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Buscar </w:t>
            </w:r>
            <w:r w:rsidR="00161E73">
              <w:rPr>
                <w:sz w:val="22"/>
                <w:szCs w:val="22"/>
              </w:rPr>
              <w:t xml:space="preserve">categorias </w:t>
            </w:r>
            <w:r>
              <w:rPr>
                <w:sz w:val="22"/>
                <w:szCs w:val="22"/>
              </w:rPr>
              <w:t>relacionadas ao usuário logado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Atualizar lista de </w:t>
            </w:r>
            <w:r w:rsidR="00161E73">
              <w:rPr>
                <w:sz w:val="22"/>
                <w:szCs w:val="22"/>
              </w:rPr>
              <w:t>categoria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Selecionar opção excluir </w:t>
            </w:r>
            <w:r w:rsidR="00161E73">
              <w:rPr>
                <w:sz w:val="22"/>
                <w:szCs w:val="22"/>
              </w:rPr>
              <w:t>categoria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Exibir box de confirmação de exclusão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 Confirmar a exclusão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Exibir mensagem de sucesso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9. Buscar </w:t>
            </w:r>
            <w:r w:rsidR="00161E73">
              <w:rPr>
                <w:sz w:val="22"/>
                <w:szCs w:val="22"/>
              </w:rPr>
              <w:t xml:space="preserve">categorias </w:t>
            </w:r>
            <w:r>
              <w:rPr>
                <w:sz w:val="22"/>
                <w:szCs w:val="22"/>
              </w:rPr>
              <w:t>relacionadas ao usuário logado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10. Atualizar lista de </w:t>
            </w:r>
            <w:r w:rsidR="00161E73">
              <w:rPr>
                <w:sz w:val="22"/>
                <w:szCs w:val="22"/>
              </w:rPr>
              <w:t>categoria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 Visualizar dados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</w:tr>
    </w:tbl>
    <w:p w:rsidR="00161E73" w:rsidRDefault="00161E73" w:rsidP="00805E44">
      <w:pPr>
        <w:rPr>
          <w:sz w:val="22"/>
          <w:szCs w:val="22"/>
        </w:rPr>
      </w:pPr>
    </w:p>
    <w:p w:rsidR="00805E44" w:rsidRDefault="00805E44" w:rsidP="00805E44">
      <w:r w:rsidRPr="001140B7">
        <w:rPr>
          <w:sz w:val="22"/>
          <w:szCs w:val="22"/>
        </w:rPr>
        <w:t xml:space="preserve">- </w:t>
      </w:r>
      <w:r>
        <w:rPr>
          <w:sz w:val="22"/>
          <w:szCs w:val="22"/>
        </w:rPr>
        <w:t>Cenário Alternativo 4</w:t>
      </w:r>
      <w:r w:rsidRPr="001140B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Manter </w:t>
      </w:r>
      <w:r w:rsidR="00161E73">
        <w:rPr>
          <w:sz w:val="22"/>
          <w:szCs w:val="22"/>
        </w:rPr>
        <w:t xml:space="preserve">categoria </w:t>
      </w:r>
      <w:r>
        <w:rPr>
          <w:sz w:val="22"/>
          <w:szCs w:val="22"/>
        </w:rPr>
        <w:t xml:space="preserve">– Excluir </w:t>
      </w:r>
      <w:r w:rsidR="00161E73">
        <w:rPr>
          <w:sz w:val="22"/>
          <w:szCs w:val="22"/>
        </w:rPr>
        <w:t xml:space="preserve">categoria </w:t>
      </w:r>
      <w:r>
        <w:rPr>
          <w:sz w:val="22"/>
          <w:szCs w:val="22"/>
        </w:rPr>
        <w:t xml:space="preserve">(Cancelar a exclusão da </w:t>
      </w:r>
      <w:r w:rsidR="00161E73">
        <w:rPr>
          <w:sz w:val="22"/>
          <w:szCs w:val="22"/>
        </w:rPr>
        <w:t>categoria</w:t>
      </w:r>
      <w:r>
        <w:rPr>
          <w:sz w:val="22"/>
          <w:szCs w:val="22"/>
        </w:rPr>
        <w:t>)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E44" w:rsidRPr="0036099C" w:rsidRDefault="00805E44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lastRenderedPageBreak/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Manter Despesas por categoria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E44" w:rsidRPr="0036099C" w:rsidRDefault="00805E44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Excluir </w:t>
            </w:r>
            <w:r w:rsidR="00161E73">
              <w:rPr>
                <w:sz w:val="22"/>
                <w:szCs w:val="22"/>
              </w:rPr>
              <w:t xml:space="preserve">categoria </w:t>
            </w:r>
            <w:r>
              <w:rPr>
                <w:sz w:val="22"/>
                <w:szCs w:val="22"/>
              </w:rPr>
              <w:t xml:space="preserve">(Cancelar a exclusão da </w:t>
            </w:r>
            <w:r w:rsidR="0000207B">
              <w:rPr>
                <w:sz w:val="22"/>
                <w:szCs w:val="22"/>
              </w:rPr>
              <w:t>categoria</w:t>
            </w:r>
            <w:r>
              <w:rPr>
                <w:sz w:val="22"/>
                <w:szCs w:val="22"/>
              </w:rPr>
              <w:t>)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E44" w:rsidRPr="0036099C" w:rsidRDefault="00805E44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Usuário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E44" w:rsidRPr="0036099C" w:rsidRDefault="00805E44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Estar logado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E44" w:rsidRPr="0036099C" w:rsidRDefault="00805E44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há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E44" w:rsidRPr="0036099C" w:rsidRDefault="00805E44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E44" w:rsidRPr="0036099C" w:rsidRDefault="00805E44" w:rsidP="00491DB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 xml:space="preserve">Sistema 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Exibir tela de </w:t>
            </w:r>
            <w:r w:rsidR="00161E73">
              <w:rPr>
                <w:sz w:val="22"/>
                <w:szCs w:val="22"/>
              </w:rPr>
              <w:t>categoria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Obter usuário logado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Buscar </w:t>
            </w:r>
            <w:r w:rsidR="00161E73">
              <w:rPr>
                <w:sz w:val="22"/>
                <w:szCs w:val="22"/>
              </w:rPr>
              <w:t xml:space="preserve">categorias </w:t>
            </w:r>
            <w:r>
              <w:rPr>
                <w:sz w:val="22"/>
                <w:szCs w:val="22"/>
              </w:rPr>
              <w:t>relacionadas ao usuário logado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Atualizar lista de </w:t>
            </w:r>
            <w:r w:rsidR="00161E73">
              <w:rPr>
                <w:sz w:val="22"/>
                <w:szCs w:val="22"/>
              </w:rPr>
              <w:t>categoria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Selecionar opção excluir </w:t>
            </w:r>
            <w:r w:rsidR="00161E73">
              <w:rPr>
                <w:sz w:val="22"/>
                <w:szCs w:val="22"/>
              </w:rPr>
              <w:t>categoria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Exibir box de confirmação de exclusão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 Cancelar a exclusão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Pr="0036099C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8. Buscar </w:t>
            </w:r>
            <w:r w:rsidR="00161E73">
              <w:rPr>
                <w:sz w:val="22"/>
                <w:szCs w:val="22"/>
              </w:rPr>
              <w:t xml:space="preserve">categorias </w:t>
            </w:r>
            <w:r>
              <w:rPr>
                <w:sz w:val="22"/>
                <w:szCs w:val="22"/>
              </w:rPr>
              <w:t>relacionadas ao usuário logado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10. Atualizar lista </w:t>
            </w:r>
            <w:r w:rsidR="00161E73">
              <w:rPr>
                <w:sz w:val="22"/>
                <w:szCs w:val="22"/>
              </w:rPr>
              <w:t>categorias</w:t>
            </w:r>
          </w:p>
        </w:tc>
      </w:tr>
      <w:tr w:rsidR="00805E44" w:rsidRPr="0036099C" w:rsidTr="00491DB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 Visualizar dados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E44" w:rsidRDefault="00805E44" w:rsidP="00491DB9">
            <w:pPr>
              <w:spacing w:line="276" w:lineRule="auto"/>
              <w:rPr>
                <w:sz w:val="22"/>
                <w:szCs w:val="22"/>
              </w:rPr>
            </w:pPr>
          </w:p>
        </w:tc>
      </w:tr>
    </w:tbl>
    <w:p w:rsidR="00805E44" w:rsidRDefault="00805E44" w:rsidP="00722D73"/>
    <w:p w:rsidR="006E5425" w:rsidRPr="002C5A42" w:rsidRDefault="00B44A89">
      <w:pPr>
        <w:pStyle w:val="Ttulo1"/>
      </w:pPr>
      <w:r>
        <w:t>A</w:t>
      </w:r>
      <w:r w:rsidR="00E96407" w:rsidRPr="002C5A42">
        <w:t>provação e autoridade para proceder</w:t>
      </w:r>
    </w:p>
    <w:p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</w:tblPr>
      <w:tblGrid>
        <w:gridCol w:w="3582"/>
        <w:gridCol w:w="3583"/>
        <w:gridCol w:w="2150"/>
      </w:tblGrid>
      <w:tr w:rsidR="006E5425" w:rsidRPr="00ED151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:rsidTr="002F5967"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:rsidR="006E5425" w:rsidRPr="002C5A42" w:rsidRDefault="006E5425" w:rsidP="00514CA3"/>
    <w:sectPr w:rsidR="006E5425" w:rsidRPr="002C5A42" w:rsidSect="00722D73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1DC" w:rsidRDefault="005D61DC">
      <w:pPr>
        <w:spacing w:after="0" w:line="240" w:lineRule="auto"/>
      </w:pPr>
      <w:r>
        <w:separator/>
      </w:r>
    </w:p>
  </w:endnote>
  <w:endnote w:type="continuationSeparator" w:id="0">
    <w:p w:rsidR="005D61DC" w:rsidRDefault="005D6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1DC" w:rsidRDefault="005D61DC">
      <w:pPr>
        <w:spacing w:after="0" w:line="240" w:lineRule="auto"/>
      </w:pPr>
      <w:r>
        <w:separator/>
      </w:r>
    </w:p>
  </w:footnote>
  <w:footnote w:type="continuationSeparator" w:id="0">
    <w:p w:rsidR="005D61DC" w:rsidRDefault="005D6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DB9" w:rsidRDefault="005D61DC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aixa de Texto 22" o:spid="_x0000_s2049" type="#_x0000_t202" style="position:absolute;margin-left:-151.2pt;margin-top:0;width:26.7pt;height:14.4pt;z-index:251659264;visibility:visible;mso-position-horizontal:right;mso-position-horizontal-relative:left-margin-area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<v:textbox style="mso-fit-shape-to-text:t" inset="0,0,0,0">
            <w:txbxContent>
              <w:p w:rsidR="00491DB9" w:rsidRDefault="00491DB9">
                <w:pPr>
                  <w:pStyle w:val="Rodap"/>
                </w:pPr>
                <w:r>
                  <w:fldChar w:fldCharType="begin"/>
                </w:r>
                <w:r>
                  <w:instrText>PAGE   \* MERGEFORMAT</w:instrText>
                </w:r>
                <w:r>
                  <w:fldChar w:fldCharType="separate"/>
                </w:r>
                <w:r w:rsidR="002E2261">
                  <w:t>1</w:t>
                </w:r>
                <w:r>
                  <w:fldChar w:fldCharType="end"/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4F6F"/>
    <w:rsid w:val="0000207B"/>
    <w:rsid w:val="00002CBD"/>
    <w:rsid w:val="00007E30"/>
    <w:rsid w:val="000254F4"/>
    <w:rsid w:val="00033D5B"/>
    <w:rsid w:val="00034250"/>
    <w:rsid w:val="00041B1D"/>
    <w:rsid w:val="000475A1"/>
    <w:rsid w:val="00052A26"/>
    <w:rsid w:val="0006241D"/>
    <w:rsid w:val="00067FEA"/>
    <w:rsid w:val="00082F82"/>
    <w:rsid w:val="0008395E"/>
    <w:rsid w:val="00084480"/>
    <w:rsid w:val="00094F6F"/>
    <w:rsid w:val="000A2436"/>
    <w:rsid w:val="000A4986"/>
    <w:rsid w:val="000C5F20"/>
    <w:rsid w:val="001140B7"/>
    <w:rsid w:val="00124270"/>
    <w:rsid w:val="00146BD8"/>
    <w:rsid w:val="00151C41"/>
    <w:rsid w:val="0015297D"/>
    <w:rsid w:val="00153C61"/>
    <w:rsid w:val="00161E73"/>
    <w:rsid w:val="0016743F"/>
    <w:rsid w:val="00173D71"/>
    <w:rsid w:val="0018152A"/>
    <w:rsid w:val="001C0325"/>
    <w:rsid w:val="001E247D"/>
    <w:rsid w:val="001E7E68"/>
    <w:rsid w:val="001F2A88"/>
    <w:rsid w:val="00205524"/>
    <w:rsid w:val="00230A92"/>
    <w:rsid w:val="00274FCA"/>
    <w:rsid w:val="00282162"/>
    <w:rsid w:val="002B48F2"/>
    <w:rsid w:val="002C5A42"/>
    <w:rsid w:val="002E2261"/>
    <w:rsid w:val="002E542D"/>
    <w:rsid w:val="002F5967"/>
    <w:rsid w:val="00327BEF"/>
    <w:rsid w:val="00341E25"/>
    <w:rsid w:val="00355281"/>
    <w:rsid w:val="0036099C"/>
    <w:rsid w:val="00375622"/>
    <w:rsid w:val="0037771C"/>
    <w:rsid w:val="00377D7E"/>
    <w:rsid w:val="003B7391"/>
    <w:rsid w:val="003C5889"/>
    <w:rsid w:val="003C7E74"/>
    <w:rsid w:val="003D4812"/>
    <w:rsid w:val="003E3AD2"/>
    <w:rsid w:val="00404A9B"/>
    <w:rsid w:val="0041423E"/>
    <w:rsid w:val="00417848"/>
    <w:rsid w:val="004322E6"/>
    <w:rsid w:val="00451A14"/>
    <w:rsid w:val="00473436"/>
    <w:rsid w:val="00491DB9"/>
    <w:rsid w:val="004944A7"/>
    <w:rsid w:val="0049668B"/>
    <w:rsid w:val="004B7B8B"/>
    <w:rsid w:val="004C407B"/>
    <w:rsid w:val="0051499D"/>
    <w:rsid w:val="00514CA3"/>
    <w:rsid w:val="00515972"/>
    <w:rsid w:val="005207A1"/>
    <w:rsid w:val="00551DF9"/>
    <w:rsid w:val="005556B0"/>
    <w:rsid w:val="005562FF"/>
    <w:rsid w:val="005707E2"/>
    <w:rsid w:val="005842DD"/>
    <w:rsid w:val="00596364"/>
    <w:rsid w:val="005A1A53"/>
    <w:rsid w:val="005B0DF0"/>
    <w:rsid w:val="005B58C3"/>
    <w:rsid w:val="005C3580"/>
    <w:rsid w:val="005D1E03"/>
    <w:rsid w:val="005D61DC"/>
    <w:rsid w:val="006129C6"/>
    <w:rsid w:val="00620ED1"/>
    <w:rsid w:val="006309B5"/>
    <w:rsid w:val="00643F39"/>
    <w:rsid w:val="006528C3"/>
    <w:rsid w:val="00661860"/>
    <w:rsid w:val="0068200D"/>
    <w:rsid w:val="00683BBD"/>
    <w:rsid w:val="006A4FF2"/>
    <w:rsid w:val="006A7E89"/>
    <w:rsid w:val="006C62F5"/>
    <w:rsid w:val="006D36FD"/>
    <w:rsid w:val="006D59CC"/>
    <w:rsid w:val="006E5425"/>
    <w:rsid w:val="006E5430"/>
    <w:rsid w:val="00700105"/>
    <w:rsid w:val="00707542"/>
    <w:rsid w:val="00713EC5"/>
    <w:rsid w:val="00722D73"/>
    <w:rsid w:val="007243B8"/>
    <w:rsid w:val="0073386B"/>
    <w:rsid w:val="00742E55"/>
    <w:rsid w:val="00777B42"/>
    <w:rsid w:val="0078304F"/>
    <w:rsid w:val="007B2B91"/>
    <w:rsid w:val="007B2E09"/>
    <w:rsid w:val="007C0D22"/>
    <w:rsid w:val="007C5632"/>
    <w:rsid w:val="007D51C7"/>
    <w:rsid w:val="007D6440"/>
    <w:rsid w:val="007F5961"/>
    <w:rsid w:val="007F5DAC"/>
    <w:rsid w:val="00805E44"/>
    <w:rsid w:val="0082226E"/>
    <w:rsid w:val="00843A94"/>
    <w:rsid w:val="00866D40"/>
    <w:rsid w:val="00871451"/>
    <w:rsid w:val="0088051F"/>
    <w:rsid w:val="0088265B"/>
    <w:rsid w:val="008846E7"/>
    <w:rsid w:val="008872B5"/>
    <w:rsid w:val="00887DA6"/>
    <w:rsid w:val="008C039D"/>
    <w:rsid w:val="008C1DF8"/>
    <w:rsid w:val="008D0296"/>
    <w:rsid w:val="008D087E"/>
    <w:rsid w:val="008D7C58"/>
    <w:rsid w:val="008F2D67"/>
    <w:rsid w:val="00917F8D"/>
    <w:rsid w:val="00921DE4"/>
    <w:rsid w:val="00931EC7"/>
    <w:rsid w:val="00936497"/>
    <w:rsid w:val="00993C21"/>
    <w:rsid w:val="009A3F44"/>
    <w:rsid w:val="009A531E"/>
    <w:rsid w:val="009A77A0"/>
    <w:rsid w:val="009C4003"/>
    <w:rsid w:val="009E27BD"/>
    <w:rsid w:val="00A04870"/>
    <w:rsid w:val="00A40E81"/>
    <w:rsid w:val="00A42468"/>
    <w:rsid w:val="00A4497C"/>
    <w:rsid w:val="00A669E4"/>
    <w:rsid w:val="00A74AA3"/>
    <w:rsid w:val="00A81859"/>
    <w:rsid w:val="00A930C5"/>
    <w:rsid w:val="00AA38BC"/>
    <w:rsid w:val="00AD2B9E"/>
    <w:rsid w:val="00AD3894"/>
    <w:rsid w:val="00AE0791"/>
    <w:rsid w:val="00AE1F1E"/>
    <w:rsid w:val="00B0362D"/>
    <w:rsid w:val="00B05FF7"/>
    <w:rsid w:val="00B13A66"/>
    <w:rsid w:val="00B21585"/>
    <w:rsid w:val="00B22CFB"/>
    <w:rsid w:val="00B44A89"/>
    <w:rsid w:val="00B57431"/>
    <w:rsid w:val="00B72F0C"/>
    <w:rsid w:val="00B840A0"/>
    <w:rsid w:val="00B915D0"/>
    <w:rsid w:val="00BB4771"/>
    <w:rsid w:val="00BC18F0"/>
    <w:rsid w:val="00BC74DA"/>
    <w:rsid w:val="00BE19D4"/>
    <w:rsid w:val="00BF0BCA"/>
    <w:rsid w:val="00C04900"/>
    <w:rsid w:val="00C17339"/>
    <w:rsid w:val="00C43543"/>
    <w:rsid w:val="00C50926"/>
    <w:rsid w:val="00C61465"/>
    <w:rsid w:val="00C621CB"/>
    <w:rsid w:val="00C65647"/>
    <w:rsid w:val="00C90A97"/>
    <w:rsid w:val="00CA00E6"/>
    <w:rsid w:val="00CA5EE2"/>
    <w:rsid w:val="00CB3156"/>
    <w:rsid w:val="00CB5DDC"/>
    <w:rsid w:val="00CC38FF"/>
    <w:rsid w:val="00CC43A8"/>
    <w:rsid w:val="00D0703B"/>
    <w:rsid w:val="00D15DA4"/>
    <w:rsid w:val="00D17026"/>
    <w:rsid w:val="00D264BA"/>
    <w:rsid w:val="00D42619"/>
    <w:rsid w:val="00D51D51"/>
    <w:rsid w:val="00D566BD"/>
    <w:rsid w:val="00D86953"/>
    <w:rsid w:val="00DA5235"/>
    <w:rsid w:val="00DC42DA"/>
    <w:rsid w:val="00DE496E"/>
    <w:rsid w:val="00E14302"/>
    <w:rsid w:val="00E27BCA"/>
    <w:rsid w:val="00E5099C"/>
    <w:rsid w:val="00E52D6C"/>
    <w:rsid w:val="00E96407"/>
    <w:rsid w:val="00EA0B36"/>
    <w:rsid w:val="00ED1517"/>
    <w:rsid w:val="00ED3C40"/>
    <w:rsid w:val="00ED3F8B"/>
    <w:rsid w:val="00ED50FD"/>
    <w:rsid w:val="00EE3A96"/>
    <w:rsid w:val="00F125CC"/>
    <w:rsid w:val="00F21E70"/>
    <w:rsid w:val="00F26BD9"/>
    <w:rsid w:val="00F547C1"/>
    <w:rsid w:val="00F57B27"/>
    <w:rsid w:val="00F6283A"/>
    <w:rsid w:val="00F75E97"/>
    <w:rsid w:val="00FB236B"/>
    <w:rsid w:val="00FC46D9"/>
    <w:rsid w:val="00FE18B6"/>
    <w:rsid w:val="00FE365C"/>
    <w:rsid w:val="00FE3B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737D11F"/>
  <w15:docId w15:val="{7EF81FE7-3BCE-4A32-83BE-B9D1C191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E44"/>
  </w:style>
  <w:style w:type="paragraph" w:styleId="Ttulo1">
    <w:name w:val="heading 1"/>
    <w:basedOn w:val="Normal"/>
    <w:next w:val="Normal"/>
    <w:link w:val="Ttulo1Char"/>
    <w:uiPriority w:val="9"/>
    <w:qFormat/>
    <w:rsid w:val="005A1A53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A1A53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A1A53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sid w:val="005A1A53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rsid w:val="005A1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rsid w:val="005A1A53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5A1A53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5A1A53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rsid w:val="005A1A53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rsid w:val="005A1A53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sid w:val="005A1A53"/>
    <w:rPr>
      <w:color w:val="808080"/>
    </w:rPr>
  </w:style>
  <w:style w:type="paragraph" w:styleId="SemEspaamento">
    <w:name w:val="No Spacing"/>
    <w:uiPriority w:val="36"/>
    <w:qFormat/>
    <w:rsid w:val="005A1A53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5A1A53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rsid w:val="005A1A53"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rsid w:val="005A1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1A53"/>
  </w:style>
  <w:style w:type="paragraph" w:styleId="Rodap">
    <w:name w:val="footer"/>
    <w:basedOn w:val="Normal"/>
    <w:link w:val="RodapChar"/>
    <w:uiPriority w:val="99"/>
    <w:unhideWhenUsed/>
    <w:rsid w:val="005A1A53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5A1A53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deGrade4-nfase11">
    <w:name w:val="Tabela de Grade 4 - Ênfase 11"/>
    <w:basedOn w:val="Tabelanormal"/>
    <w:uiPriority w:val="49"/>
    <w:rsid w:val="005A1A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1">
    <w:name w:val="Tabela de Grade Clara1"/>
    <w:basedOn w:val="Tabelanormal"/>
    <w:uiPriority w:val="40"/>
    <w:rsid w:val="005A1A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rsid w:val="005A1A53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rsid w:val="005A1A53"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sid w:val="005A1A53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0B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9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C1E1D"/>
    <w:rsid w:val="000C458A"/>
    <w:rsid w:val="000E2D51"/>
    <w:rsid w:val="00160D69"/>
    <w:rsid w:val="0016328A"/>
    <w:rsid w:val="00175C27"/>
    <w:rsid w:val="00201A50"/>
    <w:rsid w:val="00275326"/>
    <w:rsid w:val="002D6A5C"/>
    <w:rsid w:val="0031399C"/>
    <w:rsid w:val="003678F8"/>
    <w:rsid w:val="003C1E1D"/>
    <w:rsid w:val="00704804"/>
    <w:rsid w:val="00722DB5"/>
    <w:rsid w:val="007617BF"/>
    <w:rsid w:val="007A3602"/>
    <w:rsid w:val="007B391D"/>
    <w:rsid w:val="007B7E72"/>
    <w:rsid w:val="00851622"/>
    <w:rsid w:val="00890436"/>
    <w:rsid w:val="00970072"/>
    <w:rsid w:val="00A0162E"/>
    <w:rsid w:val="00A26068"/>
    <w:rsid w:val="00A52B08"/>
    <w:rsid w:val="00AB077F"/>
    <w:rsid w:val="00B42A3E"/>
    <w:rsid w:val="00C450CF"/>
    <w:rsid w:val="00D32ED5"/>
    <w:rsid w:val="00D76615"/>
    <w:rsid w:val="00F72DDD"/>
    <w:rsid w:val="00F95822"/>
    <w:rsid w:val="00FC1F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A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  <w:rsid w:val="002D6A5C"/>
  </w:style>
  <w:style w:type="paragraph" w:customStyle="1" w:styleId="E914DB9B81AE47DDB5A0D55CB0F3A877">
    <w:name w:val="E914DB9B81AE47DDB5A0D55CB0F3A877"/>
    <w:rsid w:val="002D6A5C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  <w:rsid w:val="002D6A5C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EE6507-6380-48B6-9650-E61DB22AE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434</TotalTime>
  <Pages>8</Pages>
  <Words>1396</Words>
  <Characters>7544</Characters>
  <Application>Microsoft Office Word</Application>
  <DocSecurity>0</DocSecurity>
  <Lines>62</Lines>
  <Paragraphs>17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Usuario</cp:lastModifiedBy>
  <cp:revision>195</cp:revision>
  <dcterms:created xsi:type="dcterms:W3CDTF">2019-02-25T14:54:00Z</dcterms:created>
  <dcterms:modified xsi:type="dcterms:W3CDTF">2024-06-04T14:06:00Z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